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290"/>
        <w:tblW w:w="499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88"/>
        <w:gridCol w:w="3738"/>
      </w:tblGrid>
      <w:tr w:rsidR="007A0F44" w:rsidRPr="00565B06" w14:paraId="18C100C7" w14:textId="77777777" w:rsidTr="00433C06">
        <w:trPr>
          <w:trHeight w:hRule="exact" w:val="1855"/>
        </w:trPr>
        <w:tc>
          <w:tcPr>
            <w:tcW w:w="4888" w:type="dxa"/>
            <w:tcMar>
              <w:right w:w="144" w:type="dxa"/>
            </w:tcMar>
            <w:vAlign w:val="bottom"/>
          </w:tcPr>
          <w:p w14:paraId="5D27DF70" w14:textId="77777777" w:rsidR="007A0F44" w:rsidRPr="004C1D6E" w:rsidRDefault="004C1D6E" w:rsidP="004C1D6E">
            <w:pPr>
              <w:pStyle w:val="Title"/>
              <w:rPr>
                <w:sz w:val="56"/>
              </w:rPr>
            </w:pPr>
            <w:r w:rsidRPr="004C1D6E">
              <w:rPr>
                <w:sz w:val="56"/>
              </w:rPr>
              <w:t>LEE</w:t>
            </w:r>
          </w:p>
          <w:p w14:paraId="5DB3C3CC" w14:textId="77777777" w:rsidR="007A0F44" w:rsidRPr="00565B06" w:rsidRDefault="004C1D6E" w:rsidP="004C1D6E">
            <w:pPr>
              <w:pStyle w:val="Subtitle"/>
            </w:pPr>
            <w:r w:rsidRPr="004C1D6E">
              <w:rPr>
                <w:sz w:val="56"/>
                <w:szCs w:val="56"/>
              </w:rPr>
              <w:t>DALE</w:t>
            </w:r>
          </w:p>
        </w:tc>
        <w:tc>
          <w:tcPr>
            <w:tcW w:w="3738" w:type="dxa"/>
            <w:tcMar>
              <w:left w:w="144" w:type="dxa"/>
            </w:tcMar>
            <w:vAlign w:val="bottom"/>
          </w:tcPr>
          <w:p w14:paraId="546B4977" w14:textId="77777777" w:rsidR="007A0F44" w:rsidRPr="00A8087B" w:rsidRDefault="005144E3" w:rsidP="004C1D6E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address:"/>
                <w:tag w:val="Enter address:"/>
                <w:id w:val="-989020281"/>
                <w:placeholder>
                  <w:docPart w:val="F621582E113F4C16AAB40963867A9F52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r w:rsidR="009D6CD5">
                  <w:rPr>
                    <w:sz w:val="20"/>
                    <w:szCs w:val="20"/>
                  </w:rPr>
                  <w:t>Romford</w:t>
                </w:r>
                <w:proofErr w:type="spellEnd"/>
                <w:r w:rsidR="009D6CD5">
                  <w:rPr>
                    <w:sz w:val="20"/>
                    <w:szCs w:val="20"/>
                  </w:rPr>
                  <w:t xml:space="preserve"> Essex</w:t>
                </w:r>
              </w:sdtContent>
            </w:sdt>
            <w:r w:rsidR="007A0F44" w:rsidRPr="00A8087B">
              <w:rPr>
                <w:sz w:val="20"/>
                <w:szCs w:val="20"/>
              </w:rPr>
              <w:t xml:space="preserve">  </w:t>
            </w:r>
            <w:r w:rsidR="007A0F44" w:rsidRPr="00A8087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E3F0F19" wp14:editId="7433040D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D9D661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d34817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2EE4AB3" w14:textId="77777777" w:rsidR="007A0F44" w:rsidRPr="00A8087B" w:rsidRDefault="005144E3" w:rsidP="004C1D6E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phone:"/>
                <w:tag w:val="Enter phone:"/>
                <w:id w:val="381135673"/>
                <w:placeholder>
                  <w:docPart w:val="CA236A92C3674D21A1D127F83F5B9FC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9D6CD5">
                  <w:rPr>
                    <w:sz w:val="20"/>
                    <w:szCs w:val="20"/>
                  </w:rPr>
                  <w:t>07784 616 968</w:t>
                </w:r>
              </w:sdtContent>
            </w:sdt>
            <w:r w:rsidR="007A0F44" w:rsidRPr="00A8087B">
              <w:rPr>
                <w:sz w:val="20"/>
                <w:szCs w:val="20"/>
              </w:rPr>
              <w:t xml:space="preserve">  </w:t>
            </w:r>
            <w:r w:rsidR="007A0F44" w:rsidRPr="00A8087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42F5BFC" wp14:editId="07E8B6BB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BCEC6C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d34817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AB48127" w14:textId="77777777" w:rsidR="007A0F44" w:rsidRPr="00A8087B" w:rsidRDefault="005144E3" w:rsidP="004C1D6E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email:"/>
                <w:tag w:val="Enter email:"/>
                <w:id w:val="479813182"/>
                <w:placeholder>
                  <w:docPart w:val="F55830DCA43F4BD2988EC36D98D9968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9D6CD5">
                  <w:rPr>
                    <w:sz w:val="20"/>
                    <w:szCs w:val="20"/>
                  </w:rPr>
                  <w:t>leedale@athousandthreads.net</w:t>
                </w:r>
              </w:sdtContent>
            </w:sdt>
            <w:r w:rsidR="007A0F44" w:rsidRPr="00A8087B">
              <w:rPr>
                <w:sz w:val="20"/>
                <w:szCs w:val="20"/>
              </w:rPr>
              <w:t xml:space="preserve">  </w:t>
            </w:r>
            <w:r w:rsidR="007A0F44" w:rsidRPr="00A8087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5B6D1CB" wp14:editId="519B1284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2A56F0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d34817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79CBA3FC" w14:textId="77777777" w:rsidR="007A0F44" w:rsidRPr="00A8087B" w:rsidRDefault="005144E3" w:rsidP="004C1D6E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LinkedIn profile:"/>
                <w:tag w:val="Enter LinkedIn profile:"/>
                <w:id w:val="-1253892234"/>
                <w:placeholder>
                  <w:docPart w:val="AB8AF89FA7474AD095BD29908F6A571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9D6CD5" w:rsidRPr="009D6CD5">
                  <w:rPr>
                    <w:sz w:val="20"/>
                    <w:szCs w:val="20"/>
                  </w:rPr>
                  <w:t>https://www.linkedin.com/in/leedale/</w:t>
                </w:r>
              </w:sdtContent>
            </w:sdt>
            <w:r w:rsidR="007A0F44" w:rsidRPr="00A8087B">
              <w:rPr>
                <w:sz w:val="20"/>
                <w:szCs w:val="20"/>
              </w:rPr>
              <w:t xml:space="preserve">  </w:t>
            </w:r>
            <w:r w:rsidR="007A0F44" w:rsidRPr="00A8087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5222D84" wp14:editId="4B38F97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9031E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d34817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145EED44" w14:textId="77777777" w:rsidR="007A0F44" w:rsidRPr="00A8087B" w:rsidRDefault="005144E3" w:rsidP="004C1D6E">
            <w:pPr>
              <w:pStyle w:val="ContactInf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Enter Twitter/blog/portfolio:"/>
                <w:tag w:val="Enter Twitter/blog/portfolio:"/>
                <w:id w:val="1198669372"/>
                <w:placeholder>
                  <w:docPart w:val="43C7A82EC5354B48AC0F650776A08F45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9D6CD5" w:rsidRPr="009D6CD5">
                  <w:rPr>
                    <w:sz w:val="20"/>
                    <w:szCs w:val="20"/>
                  </w:rPr>
                  <w:t>https://github.com/leedale1981</w:t>
                </w:r>
              </w:sdtContent>
            </w:sdt>
            <w:r w:rsidR="007A0F44" w:rsidRPr="00A8087B">
              <w:rPr>
                <w:sz w:val="20"/>
                <w:szCs w:val="20"/>
              </w:rPr>
              <w:t xml:space="preserve">  </w:t>
            </w:r>
            <w:r w:rsidR="007A0F44" w:rsidRPr="00A8087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3C651BE" wp14:editId="4A3AE33A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A6E374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d34817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4C1D6E" w14:paraId="0AF7273C" w14:textId="77777777" w:rsidTr="004C5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3"/>
        </w:trPr>
        <w:tc>
          <w:tcPr>
            <w:tcW w:w="730" w:type="dxa"/>
            <w:tcBorders>
              <w:bottom w:val="none" w:sz="0" w:space="0" w:color="auto"/>
            </w:tcBorders>
            <w:tcMar>
              <w:bottom w:w="0" w:type="dxa"/>
              <w:right w:w="216" w:type="dxa"/>
            </w:tcMar>
            <w:vAlign w:val="bottom"/>
          </w:tcPr>
          <w:p w14:paraId="3F47992D" w14:textId="77777777" w:rsidR="000E24AC" w:rsidRPr="004C1D6E" w:rsidRDefault="00075B13" w:rsidP="009D0878">
            <w:pPr>
              <w:pStyle w:val="Icons"/>
              <w:rPr>
                <w:sz w:val="24"/>
                <w:szCs w:val="24"/>
              </w:rPr>
            </w:pPr>
            <w:r w:rsidRPr="004C1D6E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502C15EA" wp14:editId="465196C9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F4E53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d34817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  <w:bottom w:val="none" w:sz="0" w:space="0" w:color="auto"/>
            </w:tcBorders>
            <w:tcMar>
              <w:bottom w:w="0" w:type="dxa"/>
            </w:tcMar>
            <w:vAlign w:val="bottom"/>
          </w:tcPr>
          <w:p w14:paraId="38CC26BE" w14:textId="77777777" w:rsidR="000E24AC" w:rsidRPr="004C1D6E" w:rsidRDefault="004C1D6E" w:rsidP="007850D1">
            <w:pPr>
              <w:pStyle w:val="Heading1"/>
              <w:outlineLvl w:val="0"/>
              <w:rPr>
                <w:b/>
                <w:sz w:val="24"/>
                <w:szCs w:val="24"/>
              </w:rPr>
            </w:pPr>
            <w:r w:rsidRPr="004C1D6E">
              <w:rPr>
                <w:b/>
                <w:sz w:val="24"/>
                <w:szCs w:val="24"/>
              </w:rPr>
              <w:t>Profile</w:t>
            </w:r>
          </w:p>
        </w:tc>
      </w:tr>
    </w:tbl>
    <w:p w14:paraId="4E8618CB" w14:textId="27B43EC3" w:rsidR="004C5EC8" w:rsidRDefault="004C1D6E" w:rsidP="004C5EC8">
      <w:pPr>
        <w:rPr>
          <w:sz w:val="20"/>
          <w:szCs w:val="20"/>
        </w:rPr>
      </w:pPr>
      <w:r w:rsidRPr="004C1D6E">
        <w:rPr>
          <w:sz w:val="20"/>
          <w:szCs w:val="20"/>
        </w:rPr>
        <w:t>Highly experienced software developer</w:t>
      </w:r>
      <w:r w:rsidR="0027588C">
        <w:rPr>
          <w:sz w:val="20"/>
          <w:szCs w:val="20"/>
        </w:rPr>
        <w:t xml:space="preserve"> and architect</w:t>
      </w:r>
      <w:r w:rsidRPr="004C1D6E">
        <w:rPr>
          <w:sz w:val="20"/>
          <w:szCs w:val="20"/>
        </w:rPr>
        <w:t xml:space="preserve"> with a career spanning over twenty years. Has a thirst for knowledge and a wide skill set focusing on modern web development technologies such as JavaScript, React, Node, C#,</w:t>
      </w:r>
      <w:r w:rsidR="00FC5D37">
        <w:rPr>
          <w:sz w:val="20"/>
          <w:szCs w:val="20"/>
        </w:rPr>
        <w:t xml:space="preserve"> </w:t>
      </w:r>
      <w:r w:rsidRPr="004C1D6E">
        <w:rPr>
          <w:sz w:val="20"/>
          <w:szCs w:val="20"/>
        </w:rPr>
        <w:t>.NET Core</w:t>
      </w:r>
      <w:r w:rsidR="00FC5D37">
        <w:rPr>
          <w:sz w:val="20"/>
          <w:szCs w:val="20"/>
        </w:rPr>
        <w:t>, Docker</w:t>
      </w:r>
      <w:r w:rsidR="00FC5D37">
        <w:t xml:space="preserve"> and</w:t>
      </w:r>
      <w:r w:rsidR="00FC5D37">
        <w:rPr>
          <w:sz w:val="20"/>
          <w:szCs w:val="20"/>
        </w:rPr>
        <w:t xml:space="preserve"> Microservices</w:t>
      </w:r>
      <w:r w:rsidRPr="004C1D6E">
        <w:rPr>
          <w:sz w:val="20"/>
          <w:szCs w:val="20"/>
        </w:rPr>
        <w:t>. Has a deep understanding of cloud architectures and experience building software with Microsoft Azure technologies</w:t>
      </w:r>
      <w:r w:rsidR="0027588C">
        <w:rPr>
          <w:sz w:val="20"/>
          <w:szCs w:val="20"/>
        </w:rPr>
        <w:t xml:space="preserve"> and Google Cloud Platform</w:t>
      </w:r>
      <w:r w:rsidRPr="004C1D6E">
        <w:rPr>
          <w:sz w:val="20"/>
          <w:szCs w:val="20"/>
        </w:rPr>
        <w:t>.</w:t>
      </w:r>
      <w:r w:rsidR="00D028D3" w:rsidRPr="004C5EC8">
        <w:rPr>
          <w:sz w:val="20"/>
          <w:szCs w:val="20"/>
        </w:rPr>
        <w:t xml:space="preserve">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4C5EC8" w:rsidRPr="00504541" w14:paraId="7CFA175E" w14:textId="77777777" w:rsidTr="00ED7662">
        <w:tc>
          <w:tcPr>
            <w:tcW w:w="720" w:type="dxa"/>
            <w:tcMar>
              <w:right w:w="216" w:type="dxa"/>
            </w:tcMar>
            <w:vAlign w:val="bottom"/>
          </w:tcPr>
          <w:p w14:paraId="04EDEEE2" w14:textId="77777777" w:rsidR="004C5EC8" w:rsidRPr="00504541" w:rsidRDefault="004C5EC8" w:rsidP="00ED7662">
            <w:pPr>
              <w:pStyle w:val="Icons"/>
              <w:rPr>
                <w:sz w:val="20"/>
                <w:szCs w:val="20"/>
              </w:rPr>
            </w:pPr>
            <w:r w:rsidRPr="00504541"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 wp14:anchorId="62012157" wp14:editId="6068FC9E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ABC259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d34817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6F20016" w14:textId="77777777" w:rsidR="004C5EC8" w:rsidRPr="00504541" w:rsidRDefault="005144E3" w:rsidP="00ED7662">
            <w:pPr>
              <w:pStyle w:val="Heading1"/>
              <w:outlineLvl w:val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Skills:"/>
                <w:tag w:val="Skills:"/>
                <w:id w:val="-925109897"/>
                <w:placeholder>
                  <w:docPart w:val="8B4EA69EAE054351B42932121DBD31B7"/>
                </w:placeholder>
                <w:temporary/>
                <w:showingPlcHdr/>
                <w15:appearance w15:val="hidden"/>
              </w:sdtPr>
              <w:sdtEndPr/>
              <w:sdtContent>
                <w:r w:rsidR="004C5EC8" w:rsidRPr="00954BD6">
                  <w:rPr>
                    <w:sz w:val="24"/>
                    <w:szCs w:val="24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4C5EC8" w:rsidRPr="00504541" w14:paraId="3F776241" w14:textId="77777777" w:rsidTr="00ED7662">
        <w:tc>
          <w:tcPr>
            <w:tcW w:w="4320" w:type="dxa"/>
          </w:tcPr>
          <w:p w14:paraId="215F6703" w14:textId="77777777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Software Development</w:t>
            </w:r>
          </w:p>
          <w:p w14:paraId="63FFAD4A" w14:textId="326E3471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Software &amp; </w:t>
            </w:r>
            <w:r w:rsidR="005570D9">
              <w:rPr>
                <w:sz w:val="20"/>
                <w:szCs w:val="20"/>
              </w:rPr>
              <w:t>Cloud Architecture</w:t>
            </w:r>
          </w:p>
          <w:p w14:paraId="62A7C97F" w14:textId="77777777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Front end &amp; back end experience</w:t>
            </w:r>
          </w:p>
          <w:p w14:paraId="59E9F044" w14:textId="312E8441" w:rsidR="004C5EC8" w:rsidRPr="000C1087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C#, NET Core, ASP.NET MVC</w:t>
            </w:r>
            <w:r w:rsidR="00902661">
              <w:rPr>
                <w:sz w:val="20"/>
                <w:szCs w:val="20"/>
              </w:rPr>
              <w:t xml:space="preserve"> &amp; </w:t>
            </w:r>
            <w:proofErr w:type="spellStart"/>
            <w:r w:rsidRPr="00534909">
              <w:rPr>
                <w:sz w:val="20"/>
                <w:szCs w:val="20"/>
              </w:rPr>
              <w:t>WebAPI</w:t>
            </w:r>
            <w:proofErr w:type="spellEnd"/>
          </w:p>
          <w:p w14:paraId="7EB34674" w14:textId="77777777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React</w:t>
            </w:r>
          </w:p>
          <w:p w14:paraId="3EA2C39B" w14:textId="39D9B684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 xml:space="preserve">JavaScript </w:t>
            </w:r>
            <w:r w:rsidR="005136A1">
              <w:rPr>
                <w:sz w:val="20"/>
                <w:szCs w:val="20"/>
              </w:rPr>
              <w:t>&amp;</w:t>
            </w:r>
            <w:r w:rsidRPr="00534909">
              <w:rPr>
                <w:sz w:val="20"/>
                <w:szCs w:val="20"/>
              </w:rPr>
              <w:t xml:space="preserve"> TypeScript</w:t>
            </w:r>
          </w:p>
          <w:p w14:paraId="5D302754" w14:textId="77777777" w:rsidR="004C5EC8" w:rsidRDefault="005136A1" w:rsidP="005136A1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 xml:space="preserve">Azure </w:t>
            </w:r>
            <w:r>
              <w:rPr>
                <w:sz w:val="20"/>
                <w:szCs w:val="20"/>
              </w:rPr>
              <w:t>&amp; GCP</w:t>
            </w:r>
          </w:p>
          <w:p w14:paraId="0536E7B4" w14:textId="2DB03D65" w:rsidR="005136A1" w:rsidRPr="005136A1" w:rsidRDefault="005136A1" w:rsidP="005136A1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sz w:val="20"/>
                <w:szCs w:val="20"/>
              </w:rPr>
            </w:pPr>
          </w:p>
        </w:tc>
        <w:tc>
          <w:tcPr>
            <w:tcW w:w="4320" w:type="dxa"/>
            <w:tcMar>
              <w:left w:w="576" w:type="dxa"/>
            </w:tcMar>
          </w:tcPr>
          <w:p w14:paraId="2663A86D" w14:textId="77777777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Node</w:t>
            </w:r>
          </w:p>
          <w:p w14:paraId="584134BD" w14:textId="5A5E7C76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Docker</w:t>
            </w:r>
            <w:r w:rsidR="005136A1">
              <w:rPr>
                <w:sz w:val="20"/>
                <w:szCs w:val="20"/>
              </w:rPr>
              <w:t>, Containers, Microservices</w:t>
            </w:r>
          </w:p>
          <w:p w14:paraId="519FDFBF" w14:textId="23C73219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Agile</w:t>
            </w:r>
            <w:r w:rsidR="00D00AD1">
              <w:rPr>
                <w:sz w:val="20"/>
                <w:szCs w:val="20"/>
              </w:rPr>
              <w:t>, Scrum</w:t>
            </w:r>
          </w:p>
          <w:p w14:paraId="7D57897C" w14:textId="77777777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 xml:space="preserve">TDD / </w:t>
            </w:r>
            <w:proofErr w:type="spellStart"/>
            <w:r w:rsidRPr="00534909">
              <w:rPr>
                <w:sz w:val="20"/>
                <w:szCs w:val="20"/>
              </w:rPr>
              <w:t>xUnit</w:t>
            </w:r>
            <w:proofErr w:type="spellEnd"/>
            <w:r w:rsidRPr="00534909">
              <w:rPr>
                <w:sz w:val="20"/>
                <w:szCs w:val="20"/>
              </w:rPr>
              <w:t xml:space="preserve"> / </w:t>
            </w:r>
            <w:proofErr w:type="spellStart"/>
            <w:r w:rsidRPr="00534909">
              <w:rPr>
                <w:sz w:val="20"/>
                <w:szCs w:val="20"/>
              </w:rPr>
              <w:t>MSTest</w:t>
            </w:r>
            <w:proofErr w:type="spellEnd"/>
            <w:r w:rsidRPr="00534909">
              <w:rPr>
                <w:sz w:val="20"/>
                <w:szCs w:val="20"/>
              </w:rPr>
              <w:t xml:space="preserve"> / </w:t>
            </w:r>
            <w:proofErr w:type="spellStart"/>
            <w:r w:rsidRPr="00534909">
              <w:rPr>
                <w:sz w:val="20"/>
                <w:szCs w:val="20"/>
              </w:rPr>
              <w:t>Moq</w:t>
            </w:r>
            <w:proofErr w:type="spellEnd"/>
          </w:p>
          <w:p w14:paraId="224257DB" w14:textId="77777777" w:rsidR="004C5EC8" w:rsidRPr="00534909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Jest, Git, Gulp, Webpack</w:t>
            </w:r>
          </w:p>
          <w:p w14:paraId="66311F22" w14:textId="1B61A0FA" w:rsidR="004C5EC8" w:rsidRDefault="004C5EC8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 w:rsidRPr="00534909">
              <w:rPr>
                <w:sz w:val="20"/>
                <w:szCs w:val="20"/>
              </w:rPr>
              <w:t>HTML5 + CSS</w:t>
            </w:r>
          </w:p>
          <w:p w14:paraId="0B695A09" w14:textId="5E6100C9" w:rsidR="005136A1" w:rsidRDefault="005136A1" w:rsidP="00ED7662">
            <w:pPr>
              <w:pStyle w:val="ListBullet"/>
              <w:spacing w:after="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Microsoft Office 365 </w:t>
            </w:r>
          </w:p>
          <w:p w14:paraId="05844C7F" w14:textId="77777777" w:rsidR="004C5EC8" w:rsidRPr="00534909" w:rsidRDefault="004C5EC8" w:rsidP="00ED7662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77B4D" w:rsidRPr="004C1D6E" w14:paraId="50E04C83" w14:textId="77777777" w:rsidTr="004C5EC8">
        <w:tc>
          <w:tcPr>
            <w:tcW w:w="725" w:type="dxa"/>
            <w:tcMar>
              <w:right w:w="216" w:type="dxa"/>
            </w:tcMar>
            <w:vAlign w:val="bottom"/>
          </w:tcPr>
          <w:p w14:paraId="629A103D" w14:textId="77777777" w:rsidR="00A77B4D" w:rsidRPr="004C1D6E" w:rsidRDefault="00075B13" w:rsidP="00075B13">
            <w:pPr>
              <w:pStyle w:val="Icons"/>
              <w:rPr>
                <w:sz w:val="24"/>
                <w:szCs w:val="24"/>
              </w:rPr>
            </w:pPr>
            <w:r w:rsidRPr="004C1D6E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3C673C71" wp14:editId="5F869DB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106CD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d34817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B6DDDBC" w14:textId="72A507AC" w:rsidR="00A77B4D" w:rsidRPr="004C1D6E" w:rsidRDefault="005144E3" w:rsidP="002146F8">
            <w:pPr>
              <w:pStyle w:val="Heading1"/>
              <w:outlineLvl w:val="0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Education:"/>
                <w:tag w:val="Education:"/>
                <w:id w:val="1586649636"/>
                <w:placeholder>
                  <w:docPart w:val="5CF8DC09DA5F49B39E95314009B7298B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4C1D6E">
                  <w:rPr>
                    <w:sz w:val="24"/>
                    <w:szCs w:val="24"/>
                  </w:rPr>
                  <w:t>Education</w:t>
                </w:r>
              </w:sdtContent>
            </w:sdt>
            <w:r w:rsidR="00712964">
              <w:rPr>
                <w:sz w:val="24"/>
                <w:szCs w:val="24"/>
              </w:rPr>
              <w:t xml:space="preserve"> &amp; Certification</w:t>
            </w:r>
          </w:p>
        </w:tc>
      </w:tr>
    </w:tbl>
    <w:p w14:paraId="47E427EA" w14:textId="3B555A4F" w:rsidR="007C0E0E" w:rsidRDefault="004C1D6E" w:rsidP="004C1D6E">
      <w:pPr>
        <w:pStyle w:val="Heading2"/>
        <w:spacing w:line="360" w:lineRule="auto"/>
        <w:rPr>
          <w:rStyle w:val="Emphasis"/>
          <w:sz w:val="20"/>
          <w:szCs w:val="20"/>
        </w:rPr>
      </w:pPr>
      <w:r w:rsidRPr="004C1D6E">
        <w:rPr>
          <w:sz w:val="20"/>
          <w:szCs w:val="20"/>
        </w:rPr>
        <w:t>Open University</w:t>
      </w:r>
      <w:r w:rsidR="007C0E0E" w:rsidRPr="004C1D6E">
        <w:rPr>
          <w:sz w:val="20"/>
          <w:szCs w:val="20"/>
        </w:rPr>
        <w:t xml:space="preserve"> | </w:t>
      </w:r>
      <w:r w:rsidRPr="00EE6E74">
        <w:rPr>
          <w:rStyle w:val="Emphasis"/>
          <w:sz w:val="16"/>
          <w:szCs w:val="16"/>
        </w:rPr>
        <w:t>Part time BSc Hons Open Degree ending 2021 (Comput</w:t>
      </w:r>
      <w:r w:rsidR="00ED0FF9" w:rsidRPr="00EE6E74">
        <w:rPr>
          <w:rStyle w:val="Emphasis"/>
          <w:sz w:val="16"/>
          <w:szCs w:val="16"/>
        </w:rPr>
        <w:t>ing</w:t>
      </w:r>
      <w:r w:rsidRPr="00EE6E74">
        <w:rPr>
          <w:rStyle w:val="Emphasis"/>
          <w:sz w:val="16"/>
          <w:szCs w:val="16"/>
        </w:rPr>
        <w:t xml:space="preserve"> &amp; Physics)</w:t>
      </w:r>
    </w:p>
    <w:p w14:paraId="69691AE5" w14:textId="4E0EC376" w:rsidR="00C66248" w:rsidRDefault="004C1D6E" w:rsidP="004C1D6E">
      <w:pPr>
        <w:pStyle w:val="Heading2"/>
        <w:spacing w:line="360" w:lineRule="auto"/>
        <w:rPr>
          <w:rStyle w:val="Emphasis"/>
          <w:sz w:val="16"/>
          <w:szCs w:val="16"/>
        </w:rPr>
      </w:pPr>
      <w:r w:rsidRPr="004C1D6E">
        <w:rPr>
          <w:sz w:val="20"/>
          <w:szCs w:val="20"/>
        </w:rPr>
        <w:t xml:space="preserve">Microsoft | </w:t>
      </w:r>
      <w:r w:rsidR="00EE6E74" w:rsidRPr="00EE6E74">
        <w:rPr>
          <w:rStyle w:val="Emphasis"/>
          <w:sz w:val="16"/>
          <w:szCs w:val="16"/>
        </w:rPr>
        <w:t xml:space="preserve">Azure Developer Associate, </w:t>
      </w:r>
      <w:r w:rsidR="002F4CA2" w:rsidRPr="00EE6E74">
        <w:rPr>
          <w:rStyle w:val="Emphasis"/>
          <w:sz w:val="16"/>
          <w:szCs w:val="16"/>
        </w:rPr>
        <w:t xml:space="preserve">Azure Fundamentals, </w:t>
      </w:r>
      <w:r w:rsidR="001B7A78" w:rsidRPr="00EE6E74">
        <w:rPr>
          <w:rStyle w:val="Emphasis"/>
          <w:sz w:val="16"/>
          <w:szCs w:val="16"/>
        </w:rPr>
        <w:t xml:space="preserve">MCSD App Builder, </w:t>
      </w:r>
      <w:r w:rsidR="00DB0901" w:rsidRPr="00EE6E74">
        <w:rPr>
          <w:rStyle w:val="Emphasis"/>
          <w:sz w:val="16"/>
          <w:szCs w:val="16"/>
        </w:rPr>
        <w:t>MCSA Web Applications</w:t>
      </w:r>
      <w:r w:rsidRPr="00EE6E74">
        <w:rPr>
          <w:rStyle w:val="Emphasis"/>
          <w:sz w:val="16"/>
          <w:szCs w:val="16"/>
        </w:rPr>
        <w:t>, MCAD.NET</w:t>
      </w:r>
    </w:p>
    <w:p w14:paraId="276D5E5C" w14:textId="41495B3D" w:rsidR="00E5304D" w:rsidRDefault="00E5304D" w:rsidP="004C1D6E">
      <w:pPr>
        <w:pStyle w:val="Heading2"/>
        <w:spacing w:line="360" w:lineRule="auto"/>
        <w:rPr>
          <w:rStyle w:val="Emphasis"/>
          <w:sz w:val="16"/>
          <w:szCs w:val="16"/>
        </w:rPr>
      </w:pPr>
      <w:r>
        <w:rPr>
          <w:sz w:val="20"/>
          <w:szCs w:val="20"/>
        </w:rPr>
        <w:t>Google</w:t>
      </w:r>
      <w:r w:rsidRPr="004C1D6E">
        <w:rPr>
          <w:sz w:val="20"/>
          <w:szCs w:val="20"/>
        </w:rPr>
        <w:t xml:space="preserve"> | </w:t>
      </w:r>
      <w:r>
        <w:rPr>
          <w:rStyle w:val="Emphasis"/>
          <w:sz w:val="16"/>
          <w:szCs w:val="16"/>
        </w:rPr>
        <w:t>Certified Associate Cloud Engineer</w:t>
      </w:r>
    </w:p>
    <w:p w14:paraId="16DC0C2F" w14:textId="03931F63" w:rsidR="007C0E0E" w:rsidRPr="00C66248" w:rsidRDefault="00C66248" w:rsidP="004C1D6E">
      <w:pPr>
        <w:pStyle w:val="Heading2"/>
        <w:spacing w:line="360" w:lineRule="auto"/>
        <w:rPr>
          <w:iCs/>
          <w:color w:val="8F8989" w:themeColor="text2" w:themeTint="BF"/>
          <w:sz w:val="16"/>
          <w:szCs w:val="16"/>
        </w:rPr>
      </w:pPr>
      <w:r>
        <w:rPr>
          <w:sz w:val="20"/>
          <w:szCs w:val="20"/>
        </w:rPr>
        <w:t>The Open Group</w:t>
      </w:r>
      <w:r w:rsidRPr="004C1D6E">
        <w:rPr>
          <w:sz w:val="20"/>
          <w:szCs w:val="20"/>
        </w:rPr>
        <w:t xml:space="preserve"> | </w:t>
      </w:r>
      <w:r>
        <w:rPr>
          <w:rStyle w:val="Emphasis"/>
          <w:sz w:val="16"/>
          <w:szCs w:val="16"/>
        </w:rPr>
        <w:t>TOGAF 9.2 Certified</w:t>
      </w:r>
      <w:r w:rsidR="004C1D6E">
        <w:rPr>
          <w:sz w:val="20"/>
          <w:szCs w:val="20"/>
        </w:rPr>
        <w:br/>
      </w:r>
      <w:r w:rsidR="004C1D6E" w:rsidRPr="004C1D6E">
        <w:rPr>
          <w:sz w:val="20"/>
          <w:szCs w:val="20"/>
        </w:rPr>
        <w:t xml:space="preserve">British Computer Society | </w:t>
      </w:r>
      <w:r w:rsidR="004C1D6E" w:rsidRPr="00EE6E74">
        <w:rPr>
          <w:rStyle w:val="Emphasis"/>
          <w:sz w:val="16"/>
          <w:szCs w:val="16"/>
        </w:rPr>
        <w:t>Systems Development Foundation Certificate (FSDEV)</w:t>
      </w:r>
    </w:p>
    <w:p w14:paraId="3DF1C6AF" w14:textId="77777777" w:rsidR="004C1D6E" w:rsidRDefault="004C1D6E" w:rsidP="004C1D6E">
      <w:pPr>
        <w:pStyle w:val="Heading2"/>
        <w:spacing w:line="360" w:lineRule="auto"/>
        <w:rPr>
          <w:rStyle w:val="Emphasis"/>
          <w:sz w:val="20"/>
          <w:szCs w:val="20"/>
        </w:rPr>
      </w:pPr>
      <w:r w:rsidRPr="004C1D6E">
        <w:rPr>
          <w:sz w:val="20"/>
          <w:szCs w:val="20"/>
        </w:rPr>
        <w:t xml:space="preserve">Bexley Training Group | </w:t>
      </w:r>
      <w:r w:rsidRPr="00EE6E74">
        <w:rPr>
          <w:rStyle w:val="Emphasis"/>
          <w:sz w:val="16"/>
          <w:szCs w:val="16"/>
        </w:rPr>
        <w:t>NVQ Level 2 Business Administration</w:t>
      </w:r>
    </w:p>
    <w:p w14:paraId="7F5FED41" w14:textId="32C1C1DC" w:rsidR="00A8087B" w:rsidRPr="00504541" w:rsidRDefault="00A8087B" w:rsidP="00504541">
      <w:pPr>
        <w:pStyle w:val="Heading2"/>
        <w:spacing w:line="360" w:lineRule="auto"/>
        <w:rPr>
          <w:iCs/>
          <w:color w:val="8F8989" w:themeColor="text2" w:themeTint="BF"/>
          <w:sz w:val="20"/>
          <w:szCs w:val="20"/>
        </w:rPr>
      </w:pPr>
      <w:r w:rsidRPr="00A8087B">
        <w:rPr>
          <w:sz w:val="20"/>
          <w:szCs w:val="20"/>
        </w:rPr>
        <w:t xml:space="preserve">London Nautical School </w:t>
      </w:r>
      <w:r w:rsidRPr="004C1D6E">
        <w:rPr>
          <w:sz w:val="20"/>
          <w:szCs w:val="20"/>
        </w:rPr>
        <w:t xml:space="preserve">| </w:t>
      </w:r>
      <w:r w:rsidRPr="00EE6E74">
        <w:rPr>
          <w:rStyle w:val="Emphasis"/>
          <w:sz w:val="16"/>
          <w:szCs w:val="16"/>
        </w:rPr>
        <w:t xml:space="preserve">GCSE (English, </w:t>
      </w:r>
      <w:r w:rsidR="00674BFC" w:rsidRPr="00EE6E74">
        <w:rPr>
          <w:rStyle w:val="Emphasis"/>
          <w:sz w:val="16"/>
          <w:szCs w:val="16"/>
        </w:rPr>
        <w:t>Maths</w:t>
      </w:r>
      <w:r w:rsidRPr="00EE6E74">
        <w:rPr>
          <w:rStyle w:val="Emphasis"/>
          <w:sz w:val="16"/>
          <w:szCs w:val="16"/>
        </w:rPr>
        <w:t>, Science, Geography, Nautical Studies, PE)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0A0BA1" w:rsidRPr="004C1D6E" w14:paraId="1619FB95" w14:textId="77777777" w:rsidTr="000919FE">
        <w:tc>
          <w:tcPr>
            <w:tcW w:w="725" w:type="dxa"/>
            <w:tcMar>
              <w:right w:w="216" w:type="dxa"/>
            </w:tcMar>
            <w:vAlign w:val="bottom"/>
          </w:tcPr>
          <w:p w14:paraId="03DF0F96" w14:textId="77777777" w:rsidR="000A0BA1" w:rsidRPr="004C1D6E" w:rsidRDefault="000A0BA1" w:rsidP="000919FE">
            <w:pPr>
              <w:pStyle w:val="Icons"/>
              <w:rPr>
                <w:sz w:val="24"/>
                <w:szCs w:val="24"/>
              </w:rPr>
            </w:pPr>
            <w:r w:rsidRPr="004C1D6E"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 wp14:anchorId="45393BFB" wp14:editId="3FBEDE61">
                      <wp:extent cx="274320" cy="274320"/>
                      <wp:effectExtent l="0" t="0" r="0" b="0"/>
                      <wp:docPr id="5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0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52351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s+rBEAAAV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JpXL&#10;PqwRAAAF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d34817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B2F3E41" w14:textId="77777777" w:rsidR="0035512B" w:rsidRDefault="0035512B" w:rsidP="000919FE">
            <w:pPr>
              <w:pStyle w:val="Heading1"/>
              <w:outlineLvl w:val="0"/>
              <w:rPr>
                <w:sz w:val="24"/>
                <w:szCs w:val="24"/>
              </w:rPr>
            </w:pPr>
          </w:p>
          <w:p w14:paraId="1F658E8A" w14:textId="51AB141B" w:rsidR="004C5EC8" w:rsidRPr="004C1D6E" w:rsidRDefault="000A0BA1" w:rsidP="000919FE">
            <w:pPr>
              <w:pStyle w:val="Heading1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</w:p>
        </w:tc>
      </w:tr>
    </w:tbl>
    <w:p w14:paraId="193B096D" w14:textId="77777777" w:rsidR="003C6A55" w:rsidRDefault="003C6A55" w:rsidP="003C6A55">
      <w:pPr>
        <w:pStyle w:val="Heading2"/>
        <w:rPr>
          <w:sz w:val="20"/>
          <w:szCs w:val="20"/>
        </w:rPr>
      </w:pPr>
    </w:p>
    <w:p w14:paraId="0C7EFBF4" w14:textId="77777777" w:rsidR="004C5EC8" w:rsidRPr="00A8087B" w:rsidRDefault="004C5EC8" w:rsidP="004C5EC8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>Senior Web Developer</w:t>
      </w:r>
      <w:r>
        <w:rPr>
          <w:sz w:val="20"/>
          <w:szCs w:val="20"/>
        </w:rPr>
        <w:t xml:space="preserve"> / Tech Lead</w:t>
      </w:r>
      <w:r w:rsidRPr="00A8087B">
        <w:rPr>
          <w:sz w:val="20"/>
          <w:szCs w:val="20"/>
        </w:rPr>
        <w:t xml:space="preserve"> | </w:t>
      </w:r>
      <w:proofErr w:type="spellStart"/>
      <w:r w:rsidRPr="00A8087B">
        <w:rPr>
          <w:rStyle w:val="Emphasis"/>
          <w:sz w:val="20"/>
          <w:szCs w:val="20"/>
        </w:rPr>
        <w:t>Ofqual</w:t>
      </w:r>
      <w:proofErr w:type="spellEnd"/>
      <w:r w:rsidRPr="00A8087B">
        <w:rPr>
          <w:rStyle w:val="Emphasis"/>
          <w:sz w:val="20"/>
          <w:szCs w:val="20"/>
        </w:rPr>
        <w:t xml:space="preserve"> (Contract, DBS Cleared)</w:t>
      </w:r>
    </w:p>
    <w:p w14:paraId="7E9474FC" w14:textId="77777777" w:rsidR="004C5EC8" w:rsidRPr="00A8087B" w:rsidRDefault="004C5EC8" w:rsidP="004C5EC8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November 2019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Present</w:t>
      </w:r>
    </w:p>
    <w:p w14:paraId="2058F457" w14:textId="79A8C437" w:rsidR="004C5EC8" w:rsidRDefault="004C5EC8" w:rsidP="004C5EC8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I was responsible for the t</w:t>
      </w:r>
      <w:r w:rsidRPr="00A8087B">
        <w:rPr>
          <w:sz w:val="20"/>
          <w:szCs w:val="20"/>
        </w:rPr>
        <w:t xml:space="preserve">echnical architecture and </w:t>
      </w:r>
      <w:r>
        <w:rPr>
          <w:sz w:val="20"/>
          <w:szCs w:val="20"/>
        </w:rPr>
        <w:t xml:space="preserve">implementation for </w:t>
      </w:r>
      <w:r w:rsidR="00FC5D37">
        <w:rPr>
          <w:sz w:val="20"/>
          <w:szCs w:val="20"/>
        </w:rPr>
        <w:t xml:space="preserve">a project to build and deploy </w:t>
      </w:r>
      <w:r>
        <w:rPr>
          <w:sz w:val="20"/>
          <w:szCs w:val="20"/>
        </w:rPr>
        <w:t xml:space="preserve">extra functionality to </w:t>
      </w:r>
      <w:proofErr w:type="spellStart"/>
      <w:r>
        <w:rPr>
          <w:sz w:val="20"/>
          <w:szCs w:val="20"/>
        </w:rPr>
        <w:t>Ofqual’s</w:t>
      </w:r>
      <w:proofErr w:type="spellEnd"/>
      <w:r>
        <w:rPr>
          <w:sz w:val="20"/>
          <w:szCs w:val="20"/>
        </w:rPr>
        <w:t xml:space="preserve"> main qualification management system. </w:t>
      </w:r>
    </w:p>
    <w:p w14:paraId="0FA26CC6" w14:textId="74644150" w:rsidR="004C5EC8" w:rsidRDefault="004C5EC8" w:rsidP="004C5EC8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Use of .NET Core 3 on the backend, React / Typescript front end, Office 365 Power Automate coupled with Azure Service bus queues.</w:t>
      </w:r>
    </w:p>
    <w:p w14:paraId="452A7D0B" w14:textId="77777777" w:rsidR="00D04BC3" w:rsidRPr="00D04BC3" w:rsidRDefault="00D04BC3" w:rsidP="00D04BC3">
      <w:pPr>
        <w:rPr>
          <w:sz w:val="20"/>
          <w:szCs w:val="20"/>
        </w:rPr>
      </w:pPr>
    </w:p>
    <w:p w14:paraId="6533A020" w14:textId="77777777" w:rsidR="004C5EC8" w:rsidRPr="00A8087B" w:rsidRDefault="004C5EC8" w:rsidP="004C5EC8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lastRenderedPageBreak/>
        <w:t xml:space="preserve">Senior </w:t>
      </w:r>
      <w:r>
        <w:rPr>
          <w:sz w:val="20"/>
          <w:szCs w:val="20"/>
        </w:rPr>
        <w:t>Software Engineer</w:t>
      </w:r>
      <w:r w:rsidRPr="00A8087B">
        <w:rPr>
          <w:sz w:val="20"/>
          <w:szCs w:val="20"/>
        </w:rPr>
        <w:t xml:space="preserve"> | </w:t>
      </w:r>
      <w:proofErr w:type="spellStart"/>
      <w:r w:rsidRPr="00B07B54">
        <w:rPr>
          <w:rStyle w:val="Emphasis"/>
          <w:sz w:val="20"/>
          <w:szCs w:val="20"/>
        </w:rPr>
        <w:t>Dunnhumby</w:t>
      </w:r>
      <w:proofErr w:type="spellEnd"/>
      <w:r w:rsidRPr="00A8087B">
        <w:rPr>
          <w:rStyle w:val="Emphasis"/>
          <w:sz w:val="20"/>
          <w:szCs w:val="20"/>
        </w:rPr>
        <w:t xml:space="preserve"> (Contract)</w:t>
      </w:r>
    </w:p>
    <w:p w14:paraId="0892CE4F" w14:textId="77777777" w:rsidR="004C5EC8" w:rsidRPr="00A8087B" w:rsidRDefault="004C5EC8" w:rsidP="004C5EC8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July</w:t>
      </w:r>
      <w:r>
        <w:rPr>
          <w:sz w:val="20"/>
          <w:szCs w:val="20"/>
        </w:rPr>
        <w:t xml:space="preserve"> 2019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November 201</w:t>
      </w:r>
      <w:r>
        <w:rPr>
          <w:sz w:val="20"/>
          <w:szCs w:val="20"/>
        </w:rPr>
        <w:t>9</w:t>
      </w:r>
    </w:p>
    <w:p w14:paraId="7A20376A" w14:textId="030168A5" w:rsidR="004C5EC8" w:rsidRPr="00BE6F29" w:rsidRDefault="004C5EC8" w:rsidP="00BE6F29">
      <w:pPr>
        <w:pStyle w:val="ListParagraph"/>
        <w:numPr>
          <w:ilvl w:val="0"/>
          <w:numId w:val="19"/>
        </w:numPr>
        <w:rPr>
          <w:b/>
        </w:rPr>
      </w:pPr>
      <w:r w:rsidRPr="004C5EC8">
        <w:t xml:space="preserve">I was responsible for building and deploying a .NET Core web application to Google Cloud Platform for </w:t>
      </w:r>
      <w:proofErr w:type="spellStart"/>
      <w:r w:rsidRPr="004C5EC8">
        <w:t>Dunnhumby’s</w:t>
      </w:r>
      <w:proofErr w:type="spellEnd"/>
      <w:r w:rsidRPr="004C5EC8">
        <w:t xml:space="preserve"> rewrite of their flagship data science platform. Use of Google App Engine, </w:t>
      </w:r>
      <w:proofErr w:type="spellStart"/>
      <w:r w:rsidRPr="004C5EC8">
        <w:t>PubSub</w:t>
      </w:r>
      <w:proofErr w:type="spellEnd"/>
      <w:r w:rsidRPr="004C5EC8">
        <w:t>, Docker &amp; Kubernetes.</w:t>
      </w:r>
    </w:p>
    <w:p w14:paraId="103CEDE4" w14:textId="77777777" w:rsidR="004C5EC8" w:rsidRDefault="004C5EC8" w:rsidP="003C6A55">
      <w:pPr>
        <w:pStyle w:val="Heading2"/>
        <w:rPr>
          <w:sz w:val="20"/>
          <w:szCs w:val="20"/>
        </w:rPr>
      </w:pPr>
    </w:p>
    <w:p w14:paraId="04D3FE62" w14:textId="0813C95A" w:rsidR="003C6A55" w:rsidRPr="00A8087B" w:rsidRDefault="003C6A55" w:rsidP="003C6A55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Developer | </w:t>
      </w:r>
      <w:proofErr w:type="spellStart"/>
      <w:r w:rsidRPr="00A8087B">
        <w:rPr>
          <w:rStyle w:val="Emphasis"/>
          <w:sz w:val="20"/>
          <w:szCs w:val="20"/>
        </w:rPr>
        <w:t>Ofqual</w:t>
      </w:r>
      <w:proofErr w:type="spellEnd"/>
      <w:r w:rsidRPr="00A8087B">
        <w:rPr>
          <w:rStyle w:val="Emphasis"/>
          <w:sz w:val="20"/>
          <w:szCs w:val="20"/>
        </w:rPr>
        <w:t xml:space="preserve"> (Contract, DBS Cleared)</w:t>
      </w:r>
    </w:p>
    <w:p w14:paraId="2F87BD4E" w14:textId="4C397449" w:rsidR="00C414E5" w:rsidRPr="00A8087B" w:rsidRDefault="003C6A55" w:rsidP="003C6A55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June 2018</w:t>
      </w:r>
      <w:r w:rsidRPr="00A8087B">
        <w:rPr>
          <w:sz w:val="20"/>
          <w:szCs w:val="20"/>
        </w:rPr>
        <w:t xml:space="preserve"> – </w:t>
      </w:r>
      <w:r w:rsidR="00C414E5">
        <w:rPr>
          <w:caps w:val="0"/>
          <w:sz w:val="20"/>
          <w:szCs w:val="20"/>
        </w:rPr>
        <w:t>July 2019</w:t>
      </w:r>
    </w:p>
    <w:p w14:paraId="5120B34B" w14:textId="43D26EA7" w:rsidR="003C6A55" w:rsidRDefault="00C735BA" w:rsidP="003C6A5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I was responsible for the t</w:t>
      </w:r>
      <w:r w:rsidR="003C6A55" w:rsidRPr="00A8087B">
        <w:rPr>
          <w:sz w:val="20"/>
          <w:szCs w:val="20"/>
        </w:rPr>
        <w:t>echnical architecture and</w:t>
      </w:r>
      <w:r>
        <w:rPr>
          <w:sz w:val="20"/>
          <w:szCs w:val="20"/>
        </w:rPr>
        <w:t xml:space="preserve"> implementation</w:t>
      </w:r>
      <w:r w:rsidR="003C6A55" w:rsidRPr="00A8087B"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Ofqual’s</w:t>
      </w:r>
      <w:proofErr w:type="spellEnd"/>
      <w:r>
        <w:rPr>
          <w:sz w:val="20"/>
          <w:szCs w:val="20"/>
        </w:rPr>
        <w:t xml:space="preserve"> main Portal application to manage their qualifications and awarding </w:t>
      </w:r>
      <w:proofErr w:type="spellStart"/>
      <w:r>
        <w:rPr>
          <w:sz w:val="20"/>
          <w:szCs w:val="20"/>
        </w:rPr>
        <w:t>organisations</w:t>
      </w:r>
      <w:proofErr w:type="spellEnd"/>
      <w:r>
        <w:rPr>
          <w:sz w:val="20"/>
          <w:szCs w:val="20"/>
        </w:rPr>
        <w:t>. The application was a single</w:t>
      </w:r>
      <w:r w:rsidR="003C6A55" w:rsidRPr="00A8087B">
        <w:rPr>
          <w:sz w:val="20"/>
          <w:szCs w:val="20"/>
        </w:rPr>
        <w:t xml:space="preserve"> page </w:t>
      </w:r>
      <w:r>
        <w:rPr>
          <w:sz w:val="20"/>
          <w:szCs w:val="20"/>
        </w:rPr>
        <w:t xml:space="preserve">web </w:t>
      </w:r>
      <w:r w:rsidR="003C6A55" w:rsidRPr="00A8087B">
        <w:rPr>
          <w:sz w:val="20"/>
          <w:szCs w:val="20"/>
        </w:rPr>
        <w:t>application</w:t>
      </w:r>
      <w:r>
        <w:rPr>
          <w:sz w:val="20"/>
          <w:szCs w:val="20"/>
        </w:rPr>
        <w:t xml:space="preserve"> implemented using</w:t>
      </w:r>
      <w:r w:rsidR="003C6A55" w:rsidRPr="00A8087B">
        <w:rPr>
          <w:sz w:val="20"/>
          <w:szCs w:val="20"/>
        </w:rPr>
        <w:t xml:space="preserve"> React, </w:t>
      </w:r>
      <w:r w:rsidR="003C6A55">
        <w:rPr>
          <w:sz w:val="20"/>
          <w:szCs w:val="20"/>
        </w:rPr>
        <w:t xml:space="preserve">JavaScript / TypeScript, </w:t>
      </w:r>
      <w:r w:rsidR="003C6A55" w:rsidRPr="00A8087B">
        <w:rPr>
          <w:sz w:val="20"/>
          <w:szCs w:val="20"/>
        </w:rPr>
        <w:t xml:space="preserve">Node, </w:t>
      </w:r>
      <w:r>
        <w:rPr>
          <w:sz w:val="20"/>
          <w:szCs w:val="20"/>
        </w:rPr>
        <w:t xml:space="preserve">and </w:t>
      </w:r>
      <w:r w:rsidR="003C6A55" w:rsidRPr="00A8087B">
        <w:rPr>
          <w:sz w:val="20"/>
          <w:szCs w:val="20"/>
        </w:rPr>
        <w:t xml:space="preserve">Azure </w:t>
      </w:r>
      <w:r w:rsidR="003C6A55">
        <w:rPr>
          <w:sz w:val="20"/>
          <w:szCs w:val="20"/>
        </w:rPr>
        <w:t>(</w:t>
      </w:r>
      <w:r w:rsidR="003C6A55" w:rsidRPr="00A8087B">
        <w:rPr>
          <w:sz w:val="20"/>
          <w:szCs w:val="20"/>
        </w:rPr>
        <w:t>Cosmos DB</w:t>
      </w:r>
      <w:r w:rsidR="003C6A55">
        <w:rPr>
          <w:sz w:val="20"/>
          <w:szCs w:val="20"/>
        </w:rPr>
        <w:t>, Azure AD, Web apps, Search)</w:t>
      </w:r>
      <w:r w:rsidR="003C6A55" w:rsidRPr="00A8087B">
        <w:rPr>
          <w:sz w:val="20"/>
          <w:szCs w:val="20"/>
        </w:rPr>
        <w:t>.</w:t>
      </w:r>
    </w:p>
    <w:p w14:paraId="4D3591AB" w14:textId="27D0924B" w:rsidR="00C414E5" w:rsidRPr="00A8087B" w:rsidRDefault="00C735BA" w:rsidP="003C6A5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I successfully delivered the </w:t>
      </w:r>
      <w:r w:rsidR="003D328B">
        <w:rPr>
          <w:sz w:val="20"/>
          <w:szCs w:val="20"/>
        </w:rPr>
        <w:t>project</w:t>
      </w:r>
      <w:r>
        <w:rPr>
          <w:sz w:val="20"/>
          <w:szCs w:val="20"/>
        </w:rPr>
        <w:t xml:space="preserve"> into production.</w:t>
      </w:r>
    </w:p>
    <w:p w14:paraId="260117D1" w14:textId="77777777" w:rsidR="003C6A55" w:rsidRDefault="003C6A55" w:rsidP="003C6A55">
      <w:pPr>
        <w:pStyle w:val="Heading2"/>
        <w:rPr>
          <w:sz w:val="20"/>
          <w:szCs w:val="20"/>
        </w:rPr>
      </w:pPr>
    </w:p>
    <w:p w14:paraId="4EF65C37" w14:textId="1CF960BE" w:rsidR="003C6A55" w:rsidRPr="00A8087B" w:rsidRDefault="003C6A55" w:rsidP="003C6A55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Developer | </w:t>
      </w:r>
      <w:r w:rsidRPr="00A8087B">
        <w:rPr>
          <w:rStyle w:val="Emphasis"/>
          <w:sz w:val="20"/>
          <w:szCs w:val="20"/>
        </w:rPr>
        <w:t>Content and Code (Contract)</w:t>
      </w:r>
    </w:p>
    <w:p w14:paraId="5C3C96B3" w14:textId="77777777" w:rsidR="003C6A55" w:rsidRPr="00A8087B" w:rsidRDefault="003C6A55" w:rsidP="003C6A55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February</w:t>
      </w:r>
      <w:r>
        <w:rPr>
          <w:sz w:val="20"/>
          <w:szCs w:val="20"/>
        </w:rPr>
        <w:t xml:space="preserve"> 2018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June 201</w:t>
      </w:r>
      <w:r>
        <w:rPr>
          <w:sz w:val="20"/>
          <w:szCs w:val="20"/>
        </w:rPr>
        <w:t>8</w:t>
      </w:r>
    </w:p>
    <w:p w14:paraId="1B6E4060" w14:textId="77777777" w:rsidR="003C6A55" w:rsidRDefault="003C6A55" w:rsidP="003C6A5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8087B">
        <w:rPr>
          <w:sz w:val="20"/>
          <w:szCs w:val="20"/>
        </w:rPr>
        <w:t xml:space="preserve">Designing and building a </w:t>
      </w:r>
      <w:r>
        <w:rPr>
          <w:sz w:val="20"/>
          <w:szCs w:val="20"/>
        </w:rPr>
        <w:t>web-based</w:t>
      </w:r>
      <w:r w:rsidRPr="00A8087B">
        <w:rPr>
          <w:sz w:val="20"/>
          <w:szCs w:val="20"/>
        </w:rPr>
        <w:t xml:space="preserve"> intranet product with React</w:t>
      </w:r>
      <w:r>
        <w:rPr>
          <w:sz w:val="20"/>
          <w:szCs w:val="20"/>
        </w:rPr>
        <w:t>, JavaScript / TypeScript</w:t>
      </w:r>
      <w:r w:rsidRPr="00A8087B">
        <w:rPr>
          <w:sz w:val="20"/>
          <w:szCs w:val="20"/>
        </w:rPr>
        <w:t xml:space="preserve"> and Azure based components.</w:t>
      </w:r>
    </w:p>
    <w:p w14:paraId="6FA85333" w14:textId="77777777" w:rsidR="003C6A55" w:rsidRPr="00A8087B" w:rsidRDefault="003C6A55" w:rsidP="003C6A5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Serverless </w:t>
      </w:r>
      <w:r w:rsidRPr="00A8087B">
        <w:rPr>
          <w:sz w:val="20"/>
          <w:szCs w:val="20"/>
        </w:rPr>
        <w:t>Azure Functions development for SharePoint Site Provisioning. Using React / TypeScript for custom UI.</w:t>
      </w:r>
    </w:p>
    <w:p w14:paraId="7300669B" w14:textId="278CD1CD" w:rsidR="003C6A55" w:rsidRPr="003C6A55" w:rsidRDefault="003C6A55" w:rsidP="003C6A5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3C6A55">
        <w:rPr>
          <w:sz w:val="20"/>
          <w:szCs w:val="20"/>
        </w:rPr>
        <w:t>Designing and building .NET Core Web API web service.</w:t>
      </w:r>
    </w:p>
    <w:p w14:paraId="0755C8FF" w14:textId="77777777" w:rsidR="003C6A55" w:rsidRDefault="003C6A55" w:rsidP="000A0BA1">
      <w:pPr>
        <w:pStyle w:val="Heading2"/>
        <w:rPr>
          <w:sz w:val="20"/>
          <w:szCs w:val="20"/>
        </w:rPr>
      </w:pPr>
    </w:p>
    <w:p w14:paraId="7DD5467C" w14:textId="716D40A4" w:rsidR="000A0BA1" w:rsidRPr="00A8087B" w:rsidRDefault="000A0BA1" w:rsidP="000A0BA1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Developer | </w:t>
      </w:r>
      <w:proofErr w:type="spellStart"/>
      <w:r w:rsidR="00DF3AB5" w:rsidRPr="00DF3AB5">
        <w:rPr>
          <w:rStyle w:val="Emphasis"/>
          <w:sz w:val="20"/>
          <w:szCs w:val="20"/>
        </w:rPr>
        <w:t>Brightstarr</w:t>
      </w:r>
      <w:proofErr w:type="spellEnd"/>
      <w:r w:rsidR="00DF3AB5" w:rsidRPr="00DF3AB5">
        <w:rPr>
          <w:rStyle w:val="Emphasis"/>
          <w:sz w:val="20"/>
          <w:szCs w:val="20"/>
        </w:rPr>
        <w:t xml:space="preserve"> (Contract)</w:t>
      </w:r>
    </w:p>
    <w:p w14:paraId="79FE0E8F" w14:textId="77777777" w:rsidR="000A0BA1" w:rsidRPr="00A8087B" w:rsidRDefault="00DF3AB5" w:rsidP="000A0BA1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March</w:t>
      </w:r>
      <w:r w:rsidR="000A0BA1">
        <w:rPr>
          <w:caps w:val="0"/>
          <w:sz w:val="20"/>
          <w:szCs w:val="20"/>
        </w:rPr>
        <w:t xml:space="preserve"> 201</w:t>
      </w:r>
      <w:r>
        <w:rPr>
          <w:caps w:val="0"/>
          <w:sz w:val="20"/>
          <w:szCs w:val="20"/>
        </w:rPr>
        <w:t>7</w:t>
      </w:r>
      <w:r w:rsidR="000A0BA1" w:rsidRPr="00A8087B">
        <w:rPr>
          <w:sz w:val="20"/>
          <w:szCs w:val="20"/>
        </w:rPr>
        <w:t xml:space="preserve"> – </w:t>
      </w:r>
      <w:r w:rsidR="00E3188B">
        <w:rPr>
          <w:caps w:val="0"/>
          <w:sz w:val="20"/>
          <w:szCs w:val="20"/>
        </w:rPr>
        <w:t>February 201</w:t>
      </w:r>
      <w:r w:rsidR="00E3188B">
        <w:rPr>
          <w:sz w:val="20"/>
          <w:szCs w:val="20"/>
        </w:rPr>
        <w:t>8</w:t>
      </w:r>
    </w:p>
    <w:p w14:paraId="22818C8C" w14:textId="77777777" w:rsidR="008229A7" w:rsidRPr="008229A7" w:rsidRDefault="008229A7" w:rsidP="008229A7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Development of </w:t>
      </w:r>
      <w:r w:rsidRPr="008229A7">
        <w:rPr>
          <w:sz w:val="20"/>
          <w:szCs w:val="20"/>
        </w:rPr>
        <w:t xml:space="preserve">two SharePoint Online/Office 365 enterprise intranet portals using </w:t>
      </w:r>
      <w:r>
        <w:rPr>
          <w:sz w:val="20"/>
          <w:szCs w:val="20"/>
        </w:rPr>
        <w:t xml:space="preserve">React, </w:t>
      </w:r>
      <w:r w:rsidRPr="008229A7">
        <w:rPr>
          <w:sz w:val="20"/>
          <w:szCs w:val="20"/>
        </w:rPr>
        <w:t>TypeScript, JavaScript, C#, JSOM &amp; CSOM</w:t>
      </w:r>
    </w:p>
    <w:p w14:paraId="5EF98F6E" w14:textId="77777777" w:rsidR="000A0BA1" w:rsidRDefault="00EA781C" w:rsidP="000A0BA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EA781C">
        <w:rPr>
          <w:sz w:val="20"/>
          <w:szCs w:val="20"/>
        </w:rPr>
        <w:t>U</w:t>
      </w:r>
      <w:r>
        <w:rPr>
          <w:sz w:val="20"/>
          <w:szCs w:val="20"/>
        </w:rPr>
        <w:t>sing</w:t>
      </w:r>
      <w:r w:rsidRPr="00EA781C">
        <w:rPr>
          <w:sz w:val="20"/>
          <w:szCs w:val="20"/>
        </w:rPr>
        <w:t xml:space="preserve"> PnP Core libraries and Partner Pack for remote provisioning</w:t>
      </w:r>
      <w:r>
        <w:rPr>
          <w:sz w:val="20"/>
          <w:szCs w:val="20"/>
        </w:rPr>
        <w:t>.</w:t>
      </w:r>
    </w:p>
    <w:p w14:paraId="27004E1F" w14:textId="77777777" w:rsidR="00EA781C" w:rsidRPr="00A8087B" w:rsidRDefault="00EA781C" w:rsidP="000A0BA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Development of</w:t>
      </w:r>
      <w:r w:rsidRPr="00EA781C">
        <w:rPr>
          <w:sz w:val="20"/>
          <w:szCs w:val="20"/>
        </w:rPr>
        <w:t xml:space="preserve"> custom SharePoint 2016 BCS connector using C#, Entity Framework &amp; ASP.NET Web API</w:t>
      </w:r>
    </w:p>
    <w:p w14:paraId="51C1C8F6" w14:textId="77777777" w:rsidR="000A0BA1" w:rsidRPr="00A8087B" w:rsidRDefault="000A0BA1" w:rsidP="000A0BA1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Developer | </w:t>
      </w:r>
      <w:r w:rsidRPr="00A8087B">
        <w:rPr>
          <w:rStyle w:val="Emphasis"/>
          <w:sz w:val="20"/>
          <w:szCs w:val="20"/>
        </w:rPr>
        <w:t>Content and Code (Contract)</w:t>
      </w:r>
    </w:p>
    <w:p w14:paraId="12476D12" w14:textId="77777777" w:rsidR="000A0BA1" w:rsidRPr="00A8087B" w:rsidRDefault="006369CF" w:rsidP="000A0BA1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November</w:t>
      </w:r>
      <w:r w:rsidR="000A0BA1">
        <w:rPr>
          <w:sz w:val="20"/>
          <w:szCs w:val="20"/>
        </w:rPr>
        <w:t xml:space="preserve"> 201</w:t>
      </w:r>
      <w:r>
        <w:rPr>
          <w:sz w:val="20"/>
          <w:szCs w:val="20"/>
        </w:rPr>
        <w:t>6</w:t>
      </w:r>
      <w:r w:rsidR="000A0BA1"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March</w:t>
      </w:r>
      <w:r w:rsidR="000A0BA1">
        <w:rPr>
          <w:caps w:val="0"/>
          <w:sz w:val="20"/>
          <w:szCs w:val="20"/>
        </w:rPr>
        <w:t xml:space="preserve"> 201</w:t>
      </w:r>
      <w:r>
        <w:rPr>
          <w:caps w:val="0"/>
          <w:sz w:val="20"/>
          <w:szCs w:val="20"/>
        </w:rPr>
        <w:t>7</w:t>
      </w:r>
    </w:p>
    <w:p w14:paraId="59300E00" w14:textId="77777777" w:rsidR="007A0F44" w:rsidRDefault="00347A05" w:rsidP="00316CE4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Development of </w:t>
      </w:r>
      <w:r w:rsidR="005356DD">
        <w:rPr>
          <w:sz w:val="20"/>
          <w:szCs w:val="20"/>
        </w:rPr>
        <w:t xml:space="preserve">various </w:t>
      </w:r>
      <w:r w:rsidR="006369CF" w:rsidRPr="006369CF">
        <w:rPr>
          <w:sz w:val="20"/>
          <w:szCs w:val="20"/>
        </w:rPr>
        <w:t>web applications for Office 365 and SharePoint Online using ASP.Net MVC, Office UI Fabric &amp; the SharePoint CSOM in C# and JavaScript.</w:t>
      </w:r>
    </w:p>
    <w:p w14:paraId="2395F443" w14:textId="77777777" w:rsidR="00365725" w:rsidRPr="00A8087B" w:rsidRDefault="00365725" w:rsidP="00365725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Developer | </w:t>
      </w:r>
      <w:r w:rsidRPr="00365725">
        <w:rPr>
          <w:rStyle w:val="Emphasis"/>
          <w:sz w:val="20"/>
          <w:szCs w:val="20"/>
        </w:rPr>
        <w:t>Goodman Property (Contract)</w:t>
      </w:r>
    </w:p>
    <w:p w14:paraId="4AC87526" w14:textId="77777777" w:rsidR="00365725" w:rsidRPr="00A8087B" w:rsidRDefault="00365725" w:rsidP="00365725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April</w:t>
      </w:r>
      <w:r>
        <w:rPr>
          <w:sz w:val="20"/>
          <w:szCs w:val="20"/>
        </w:rPr>
        <w:t xml:space="preserve"> 2016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October 2017</w:t>
      </w:r>
    </w:p>
    <w:p w14:paraId="0742FF3C" w14:textId="77777777" w:rsidR="00365725" w:rsidRDefault="00365725" w:rsidP="00316CE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365725">
        <w:rPr>
          <w:sz w:val="20"/>
          <w:szCs w:val="20"/>
        </w:rPr>
        <w:t>Design and development of SharePoint 2013 provider hosted application using ASP.N</w:t>
      </w:r>
      <w:r>
        <w:rPr>
          <w:sz w:val="20"/>
          <w:szCs w:val="20"/>
        </w:rPr>
        <w:t>ET</w:t>
      </w:r>
      <w:r w:rsidRPr="00365725">
        <w:rPr>
          <w:sz w:val="20"/>
          <w:szCs w:val="20"/>
        </w:rPr>
        <w:t xml:space="preserve"> </w:t>
      </w:r>
      <w:proofErr w:type="spellStart"/>
      <w:r w:rsidRPr="00365725">
        <w:rPr>
          <w:sz w:val="20"/>
          <w:szCs w:val="20"/>
        </w:rPr>
        <w:t>WebAPI</w:t>
      </w:r>
      <w:proofErr w:type="spellEnd"/>
      <w:r w:rsidRPr="00365725">
        <w:rPr>
          <w:sz w:val="20"/>
          <w:szCs w:val="20"/>
        </w:rPr>
        <w:t>, TypeScript, Knockout, jQuery</w:t>
      </w:r>
    </w:p>
    <w:p w14:paraId="30465EC4" w14:textId="77777777" w:rsidR="00AD037E" w:rsidRDefault="00AD037E" w:rsidP="00316CE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D037E">
        <w:rPr>
          <w:sz w:val="20"/>
          <w:szCs w:val="20"/>
        </w:rPr>
        <w:t>Maintenance and bug fixing of Office 365 SharePoint document management system. (Remote event receivers, Azure, C#)</w:t>
      </w:r>
    </w:p>
    <w:p w14:paraId="16AE4100" w14:textId="77777777" w:rsidR="00AD037E" w:rsidRPr="00AD037E" w:rsidRDefault="00AD037E" w:rsidP="00AD037E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D037E">
        <w:rPr>
          <w:sz w:val="20"/>
          <w:szCs w:val="20"/>
        </w:rPr>
        <w:t>Technical lead on all custom application development in Europe including analysis and design of migration project for legacy applications.</w:t>
      </w:r>
    </w:p>
    <w:p w14:paraId="36004E87" w14:textId="77777777" w:rsidR="00AD037E" w:rsidRDefault="00AD037E" w:rsidP="00316CE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D037E">
        <w:rPr>
          <w:sz w:val="20"/>
          <w:szCs w:val="20"/>
        </w:rPr>
        <w:t>Mentoring and handover to new permanent member of staff for all applications in Europe</w:t>
      </w:r>
      <w:r w:rsidR="00253195">
        <w:rPr>
          <w:sz w:val="20"/>
          <w:szCs w:val="20"/>
        </w:rPr>
        <w:t>.</w:t>
      </w:r>
    </w:p>
    <w:p w14:paraId="44D16D5B" w14:textId="77777777" w:rsidR="00253195" w:rsidRPr="00A8087B" w:rsidRDefault="00253195" w:rsidP="00253195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</w:t>
      </w:r>
      <w:r>
        <w:rPr>
          <w:sz w:val="20"/>
          <w:szCs w:val="20"/>
        </w:rPr>
        <w:t xml:space="preserve">SharePoint Consultant </w:t>
      </w:r>
      <w:r w:rsidRPr="00A8087B">
        <w:rPr>
          <w:sz w:val="20"/>
          <w:szCs w:val="20"/>
        </w:rPr>
        <w:t xml:space="preserve">| </w:t>
      </w:r>
      <w:r w:rsidRPr="00253195">
        <w:rPr>
          <w:rStyle w:val="Emphasis"/>
          <w:sz w:val="20"/>
          <w:szCs w:val="20"/>
        </w:rPr>
        <w:t>UBS Investment Bank (Contract)</w:t>
      </w:r>
    </w:p>
    <w:p w14:paraId="315D0D82" w14:textId="77777777" w:rsidR="00253195" w:rsidRPr="00A8087B" w:rsidRDefault="005465F3" w:rsidP="00253195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January</w:t>
      </w:r>
      <w:r w:rsidR="00253195">
        <w:rPr>
          <w:sz w:val="20"/>
          <w:szCs w:val="20"/>
        </w:rPr>
        <w:t xml:space="preserve"> 2016</w:t>
      </w:r>
      <w:r w:rsidR="00253195"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 xml:space="preserve">April </w:t>
      </w:r>
      <w:r w:rsidR="00253195">
        <w:rPr>
          <w:caps w:val="0"/>
          <w:sz w:val="20"/>
          <w:szCs w:val="20"/>
        </w:rPr>
        <w:t>2017</w:t>
      </w:r>
    </w:p>
    <w:p w14:paraId="59DBF8B6" w14:textId="77777777" w:rsidR="00253195" w:rsidRDefault="005465F3" w:rsidP="005465F3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465F3">
        <w:rPr>
          <w:sz w:val="20"/>
          <w:szCs w:val="20"/>
        </w:rPr>
        <w:t xml:space="preserve">Requirements gathering and </w:t>
      </w:r>
      <w:r>
        <w:rPr>
          <w:sz w:val="20"/>
          <w:szCs w:val="20"/>
        </w:rPr>
        <w:t xml:space="preserve">consultancy for </w:t>
      </w:r>
      <w:r w:rsidRPr="005465F3">
        <w:rPr>
          <w:sz w:val="20"/>
          <w:szCs w:val="20"/>
        </w:rPr>
        <w:t>migration of legacy application to new server farm</w:t>
      </w:r>
    </w:p>
    <w:p w14:paraId="66E138B4" w14:textId="77777777" w:rsidR="003A1ADF" w:rsidRPr="00A8087B" w:rsidRDefault="00B870E6" w:rsidP="003A1ADF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="003A1ADF" w:rsidRPr="00A8087B">
        <w:rPr>
          <w:sz w:val="20"/>
          <w:szCs w:val="20"/>
        </w:rPr>
        <w:t xml:space="preserve">| </w:t>
      </w:r>
      <w:r w:rsidR="003A1ADF" w:rsidRPr="003A1ADF">
        <w:rPr>
          <w:rStyle w:val="Emphasis"/>
          <w:sz w:val="20"/>
          <w:szCs w:val="20"/>
        </w:rPr>
        <w:t xml:space="preserve">Reckitt </w:t>
      </w:r>
      <w:proofErr w:type="spellStart"/>
      <w:r w:rsidR="003A1ADF" w:rsidRPr="003A1ADF">
        <w:rPr>
          <w:rStyle w:val="Emphasis"/>
          <w:sz w:val="20"/>
          <w:szCs w:val="20"/>
        </w:rPr>
        <w:t>Benkiser</w:t>
      </w:r>
      <w:proofErr w:type="spellEnd"/>
      <w:r w:rsidR="003A1ADF" w:rsidRPr="003A1ADF">
        <w:rPr>
          <w:rStyle w:val="Emphasis"/>
          <w:sz w:val="20"/>
          <w:szCs w:val="20"/>
        </w:rPr>
        <w:t xml:space="preserve"> (Contract)</w:t>
      </w:r>
    </w:p>
    <w:p w14:paraId="69494261" w14:textId="77777777" w:rsidR="003A1ADF" w:rsidRPr="00A8087B" w:rsidRDefault="003A1ADF" w:rsidP="003A1ADF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November</w:t>
      </w:r>
      <w:r>
        <w:rPr>
          <w:sz w:val="20"/>
          <w:szCs w:val="20"/>
        </w:rPr>
        <w:t xml:space="preserve"> 2015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January 201</w:t>
      </w:r>
      <w:r w:rsidR="00821C39">
        <w:rPr>
          <w:caps w:val="0"/>
          <w:sz w:val="20"/>
          <w:szCs w:val="20"/>
        </w:rPr>
        <w:t>6</w:t>
      </w:r>
    </w:p>
    <w:p w14:paraId="3A848025" w14:textId="77777777" w:rsidR="003A1ADF" w:rsidRDefault="00D302A7" w:rsidP="00D302A7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302A7">
        <w:rPr>
          <w:sz w:val="20"/>
          <w:szCs w:val="20"/>
        </w:rPr>
        <w:t xml:space="preserve">Design and development of Office 365 / SharePoint Add-In hosted on Azure web sites. Single page JavaScript front end with Azure AD authentication using ADAL library. </w:t>
      </w:r>
    </w:p>
    <w:p w14:paraId="0834DD6B" w14:textId="77777777" w:rsidR="00821C39" w:rsidRPr="00A8087B" w:rsidRDefault="00B870E6" w:rsidP="00821C39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lastRenderedPageBreak/>
        <w:t xml:space="preserve">Senior Web </w:t>
      </w:r>
      <w:r>
        <w:rPr>
          <w:sz w:val="20"/>
          <w:szCs w:val="20"/>
        </w:rPr>
        <w:t xml:space="preserve">Developer </w:t>
      </w:r>
      <w:r w:rsidR="00821C39" w:rsidRPr="00A8087B">
        <w:rPr>
          <w:sz w:val="20"/>
          <w:szCs w:val="20"/>
        </w:rPr>
        <w:t xml:space="preserve">| </w:t>
      </w:r>
      <w:r w:rsidR="00821C39" w:rsidRPr="00821C39">
        <w:rPr>
          <w:rStyle w:val="Emphasis"/>
          <w:sz w:val="20"/>
          <w:szCs w:val="20"/>
        </w:rPr>
        <w:t>Marie Stopes International (Contract)</w:t>
      </w:r>
    </w:p>
    <w:p w14:paraId="6F1EFA68" w14:textId="77777777" w:rsidR="00821C39" w:rsidRPr="00A8087B" w:rsidRDefault="00821C39" w:rsidP="00821C39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September</w:t>
      </w:r>
      <w:r>
        <w:rPr>
          <w:sz w:val="20"/>
          <w:szCs w:val="20"/>
        </w:rPr>
        <w:t xml:space="preserve"> 2015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November 2015</w:t>
      </w:r>
    </w:p>
    <w:p w14:paraId="12794BE3" w14:textId="77777777" w:rsidR="00821C39" w:rsidRDefault="00821C39" w:rsidP="00821C3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21C39">
        <w:rPr>
          <w:sz w:val="20"/>
          <w:szCs w:val="20"/>
        </w:rPr>
        <w:t xml:space="preserve">Implementation of Office 365, Azure AD </w:t>
      </w:r>
      <w:r>
        <w:rPr>
          <w:sz w:val="20"/>
          <w:szCs w:val="20"/>
        </w:rPr>
        <w:t xml:space="preserve">web </w:t>
      </w:r>
      <w:r w:rsidRPr="00821C39">
        <w:rPr>
          <w:sz w:val="20"/>
          <w:szCs w:val="20"/>
        </w:rPr>
        <w:t xml:space="preserve">application using jQuery and Knockout to bind Azure AD information inside SharePoint App. Using App Only Permissions to connect from ASP.Net </w:t>
      </w:r>
      <w:proofErr w:type="spellStart"/>
      <w:r w:rsidRPr="00821C39">
        <w:rPr>
          <w:sz w:val="20"/>
          <w:szCs w:val="20"/>
        </w:rPr>
        <w:t>WebAPI</w:t>
      </w:r>
      <w:proofErr w:type="spellEnd"/>
      <w:r w:rsidRPr="00821C39">
        <w:rPr>
          <w:sz w:val="20"/>
          <w:szCs w:val="20"/>
        </w:rPr>
        <w:t xml:space="preserve"> 2 service. </w:t>
      </w:r>
      <w:proofErr w:type="spellStart"/>
      <w:r w:rsidRPr="00821C39">
        <w:rPr>
          <w:sz w:val="20"/>
          <w:szCs w:val="20"/>
        </w:rPr>
        <w:t>Utilised</w:t>
      </w:r>
      <w:proofErr w:type="spellEnd"/>
      <w:r w:rsidRPr="00821C39">
        <w:rPr>
          <w:sz w:val="20"/>
          <w:szCs w:val="20"/>
        </w:rPr>
        <w:t xml:space="preserve"> TDD using </w:t>
      </w:r>
      <w:proofErr w:type="spellStart"/>
      <w:r w:rsidRPr="00821C39">
        <w:rPr>
          <w:sz w:val="20"/>
          <w:szCs w:val="20"/>
        </w:rPr>
        <w:t>MSTest</w:t>
      </w:r>
      <w:proofErr w:type="spellEnd"/>
      <w:r w:rsidRPr="00821C39">
        <w:rPr>
          <w:sz w:val="20"/>
          <w:szCs w:val="20"/>
        </w:rPr>
        <w:t xml:space="preserve"> and dependency injection using </w:t>
      </w:r>
      <w:proofErr w:type="spellStart"/>
      <w:r w:rsidRPr="00821C39">
        <w:rPr>
          <w:sz w:val="20"/>
          <w:szCs w:val="20"/>
        </w:rPr>
        <w:t>Structuremap</w:t>
      </w:r>
      <w:proofErr w:type="spellEnd"/>
      <w:r w:rsidRPr="00821C39">
        <w:rPr>
          <w:sz w:val="20"/>
          <w:szCs w:val="20"/>
        </w:rPr>
        <w:t xml:space="preserve">. </w:t>
      </w:r>
    </w:p>
    <w:p w14:paraId="526110B7" w14:textId="77777777" w:rsidR="00F7321A" w:rsidRPr="00A8087B" w:rsidRDefault="00F7321A" w:rsidP="00F7321A">
      <w:pPr>
        <w:pStyle w:val="Heading2"/>
        <w:rPr>
          <w:sz w:val="20"/>
          <w:szCs w:val="20"/>
        </w:rPr>
      </w:pPr>
      <w:r>
        <w:rPr>
          <w:sz w:val="20"/>
          <w:szCs w:val="20"/>
        </w:rPr>
        <w:t xml:space="preserve">Technical Lead </w:t>
      </w:r>
      <w:r w:rsidRPr="00A8087B">
        <w:rPr>
          <w:sz w:val="20"/>
          <w:szCs w:val="20"/>
        </w:rPr>
        <w:t xml:space="preserve">| </w:t>
      </w:r>
      <w:r w:rsidRPr="00F7321A">
        <w:rPr>
          <w:rStyle w:val="Emphasis"/>
          <w:sz w:val="20"/>
          <w:szCs w:val="20"/>
        </w:rPr>
        <w:t>Goodman Property (Contract)</w:t>
      </w:r>
    </w:p>
    <w:p w14:paraId="70CB20BB" w14:textId="77777777" w:rsidR="00F7321A" w:rsidRPr="00A8087B" w:rsidRDefault="00F7321A" w:rsidP="00F7321A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October</w:t>
      </w:r>
      <w:r>
        <w:rPr>
          <w:sz w:val="20"/>
          <w:szCs w:val="20"/>
        </w:rPr>
        <w:t xml:space="preserve"> 2014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August 2015</w:t>
      </w:r>
    </w:p>
    <w:p w14:paraId="3BB3A77C" w14:textId="77777777" w:rsidR="00F7321A" w:rsidRDefault="00F7321A" w:rsidP="00F7321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F7321A">
        <w:rPr>
          <w:sz w:val="20"/>
          <w:szCs w:val="20"/>
        </w:rPr>
        <w:t>Technical lead on implementation and roll out of SharePoint 2013 based knowledge management system to thirteen countries across Europe. (ASP.Net, SharePoint 2013, C#, PowerShell, HTML, CSS)</w:t>
      </w:r>
    </w:p>
    <w:p w14:paraId="762D1C21" w14:textId="77777777" w:rsidR="00F7321A" w:rsidRPr="00F7321A" w:rsidRDefault="00F7321A" w:rsidP="00F7321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F7321A">
        <w:rPr>
          <w:sz w:val="20"/>
          <w:szCs w:val="20"/>
        </w:rPr>
        <w:t>Office 365, Remote event receivers using CSOM and Azure web sites</w:t>
      </w:r>
      <w:r w:rsidR="00863BCE">
        <w:rPr>
          <w:sz w:val="20"/>
          <w:szCs w:val="20"/>
        </w:rPr>
        <w:t>.</w:t>
      </w:r>
    </w:p>
    <w:p w14:paraId="3B9D2742" w14:textId="77777777" w:rsidR="00F7321A" w:rsidRDefault="00F7321A" w:rsidP="00821C3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F7321A">
        <w:rPr>
          <w:sz w:val="20"/>
          <w:szCs w:val="20"/>
        </w:rPr>
        <w:t xml:space="preserve">C# </w:t>
      </w:r>
      <w:proofErr w:type="spellStart"/>
      <w:r w:rsidRPr="00F7321A">
        <w:rPr>
          <w:sz w:val="20"/>
          <w:szCs w:val="20"/>
        </w:rPr>
        <w:t>WebPart</w:t>
      </w:r>
      <w:proofErr w:type="spellEnd"/>
      <w:r w:rsidRPr="00F7321A">
        <w:rPr>
          <w:sz w:val="20"/>
          <w:szCs w:val="20"/>
        </w:rPr>
        <w:t>, and</w:t>
      </w:r>
      <w:r>
        <w:rPr>
          <w:sz w:val="20"/>
          <w:szCs w:val="20"/>
        </w:rPr>
        <w:t xml:space="preserve"> SharePoint</w:t>
      </w:r>
      <w:r w:rsidRPr="00F7321A">
        <w:rPr>
          <w:sz w:val="20"/>
          <w:szCs w:val="20"/>
        </w:rPr>
        <w:t xml:space="preserve"> Search API development</w:t>
      </w:r>
      <w:r>
        <w:rPr>
          <w:sz w:val="20"/>
          <w:szCs w:val="20"/>
        </w:rPr>
        <w:t>.</w:t>
      </w:r>
    </w:p>
    <w:p w14:paraId="16F7DFD4" w14:textId="77777777" w:rsidR="0063759E" w:rsidRPr="00A8087B" w:rsidRDefault="0063759E" w:rsidP="0063759E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>
        <w:rPr>
          <w:rStyle w:val="Emphasis"/>
          <w:sz w:val="20"/>
          <w:szCs w:val="20"/>
        </w:rPr>
        <w:t>Univer</w:t>
      </w:r>
      <w:r w:rsidRPr="0063759E">
        <w:rPr>
          <w:rStyle w:val="Emphasis"/>
          <w:sz w:val="20"/>
          <w:szCs w:val="20"/>
        </w:rPr>
        <w:t>sal Music Group (Contract)</w:t>
      </w:r>
    </w:p>
    <w:p w14:paraId="3E527B1E" w14:textId="77777777" w:rsidR="0063759E" w:rsidRPr="00A8087B" w:rsidRDefault="0063759E" w:rsidP="0063759E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October</w:t>
      </w:r>
      <w:r>
        <w:rPr>
          <w:sz w:val="20"/>
          <w:szCs w:val="20"/>
        </w:rPr>
        <w:t xml:space="preserve"> 2011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October 2014</w:t>
      </w:r>
    </w:p>
    <w:p w14:paraId="7D4A0317" w14:textId="77777777" w:rsidR="0063759E" w:rsidRPr="0063759E" w:rsidRDefault="0063759E" w:rsidP="00821C3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63759E">
        <w:rPr>
          <w:sz w:val="20"/>
          <w:szCs w:val="20"/>
        </w:rPr>
        <w:t>Delivering technical design and architecture improvements to global wide intranet system. (ASP.Net, Web API, C#, JavaScript)</w:t>
      </w:r>
    </w:p>
    <w:p w14:paraId="1B65775A" w14:textId="77777777" w:rsidR="0063759E" w:rsidRPr="0063759E" w:rsidRDefault="0063759E" w:rsidP="0063759E">
      <w:pPr>
        <w:pStyle w:val="ListBullet"/>
        <w:numPr>
          <w:ilvl w:val="0"/>
          <w:numId w:val="16"/>
        </w:numPr>
        <w:rPr>
          <w:sz w:val="20"/>
          <w:szCs w:val="20"/>
        </w:rPr>
      </w:pPr>
      <w:r w:rsidRPr="0063759E">
        <w:rPr>
          <w:sz w:val="20"/>
          <w:szCs w:val="20"/>
        </w:rPr>
        <w:t xml:space="preserve">Design and development of REST based web service implemented with .Net 4.5 and </w:t>
      </w:r>
      <w:proofErr w:type="spellStart"/>
      <w:r w:rsidRPr="0063759E">
        <w:rPr>
          <w:sz w:val="20"/>
          <w:szCs w:val="20"/>
        </w:rPr>
        <w:t>WebAPI</w:t>
      </w:r>
      <w:proofErr w:type="spellEnd"/>
      <w:r w:rsidRPr="0063759E">
        <w:rPr>
          <w:sz w:val="20"/>
          <w:szCs w:val="20"/>
        </w:rPr>
        <w:t xml:space="preserve"> framework.</w:t>
      </w:r>
    </w:p>
    <w:p w14:paraId="1EA0840D" w14:textId="77777777" w:rsidR="0063759E" w:rsidRDefault="0063759E" w:rsidP="00821C3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63759E">
        <w:rPr>
          <w:sz w:val="20"/>
          <w:szCs w:val="20"/>
        </w:rPr>
        <w:t>Development of WCF Rest based services including UI interactions with JavaScript frameworks</w:t>
      </w:r>
      <w:r>
        <w:rPr>
          <w:sz w:val="20"/>
          <w:szCs w:val="20"/>
        </w:rPr>
        <w:t xml:space="preserve"> </w:t>
      </w:r>
      <w:r w:rsidRPr="0063759E">
        <w:rPr>
          <w:sz w:val="20"/>
          <w:szCs w:val="20"/>
        </w:rPr>
        <w:t>jQuery and Knockout.js</w:t>
      </w:r>
    </w:p>
    <w:p w14:paraId="0EF69DB9" w14:textId="77777777" w:rsidR="0063759E" w:rsidRDefault="0039735E" w:rsidP="00821C3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39735E">
        <w:rPr>
          <w:sz w:val="20"/>
          <w:szCs w:val="20"/>
        </w:rPr>
        <w:t>Performance analysis and improvement of solution architecture</w:t>
      </w:r>
    </w:p>
    <w:p w14:paraId="260D821F" w14:textId="77777777" w:rsidR="003C0C6E" w:rsidRPr="00A8087B" w:rsidRDefault="003C0C6E" w:rsidP="003C0C6E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3C0C6E">
        <w:rPr>
          <w:rStyle w:val="Emphasis"/>
          <w:sz w:val="20"/>
          <w:szCs w:val="20"/>
        </w:rPr>
        <w:t>Centrica Energy (British Gas) (Contract)</w:t>
      </w:r>
    </w:p>
    <w:p w14:paraId="6F45B6C7" w14:textId="77777777" w:rsidR="003C0C6E" w:rsidRPr="00A8087B" w:rsidRDefault="003C0C6E" w:rsidP="003C0C6E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June</w:t>
      </w:r>
      <w:r>
        <w:rPr>
          <w:sz w:val="20"/>
          <w:szCs w:val="20"/>
        </w:rPr>
        <w:t xml:space="preserve"> 2011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October 2011</w:t>
      </w:r>
    </w:p>
    <w:p w14:paraId="6081D020" w14:textId="77777777" w:rsidR="003C0C6E" w:rsidRDefault="003C0C6E" w:rsidP="00821C39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Pr="003C0C6E">
        <w:rPr>
          <w:sz w:val="20"/>
          <w:szCs w:val="20"/>
        </w:rPr>
        <w:t>esign and development of a new business reporting platform to allow management of 5TB of Excel based report files</w:t>
      </w:r>
    </w:p>
    <w:p w14:paraId="6F1A41C0" w14:textId="77777777" w:rsidR="00133885" w:rsidRPr="00A8087B" w:rsidRDefault="00133885" w:rsidP="00133885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133885">
        <w:rPr>
          <w:rStyle w:val="Emphasis"/>
          <w:sz w:val="20"/>
          <w:szCs w:val="20"/>
        </w:rPr>
        <w:t>Anglia Ruskin University (Contract)</w:t>
      </w:r>
    </w:p>
    <w:p w14:paraId="5D5952B1" w14:textId="77777777" w:rsidR="00133885" w:rsidRPr="00A8087B" w:rsidRDefault="00133885" w:rsidP="00133885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February</w:t>
      </w:r>
      <w:r>
        <w:rPr>
          <w:sz w:val="20"/>
          <w:szCs w:val="20"/>
        </w:rPr>
        <w:t xml:space="preserve"> 2011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June 2011</w:t>
      </w:r>
    </w:p>
    <w:p w14:paraId="46C63887" w14:textId="77777777" w:rsidR="00133885" w:rsidRDefault="00133885" w:rsidP="00821C3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133885">
        <w:rPr>
          <w:sz w:val="20"/>
          <w:szCs w:val="20"/>
        </w:rPr>
        <w:t>Improvement of SharePoint based Virtual Learning Environment. (ASP.Net, C#, SharePoint)</w:t>
      </w:r>
    </w:p>
    <w:p w14:paraId="3D735FEB" w14:textId="77777777" w:rsidR="00133885" w:rsidRPr="00133885" w:rsidRDefault="00133885" w:rsidP="0013388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Pr="00133885">
        <w:rPr>
          <w:sz w:val="20"/>
          <w:szCs w:val="20"/>
        </w:rPr>
        <w:t>mplement</w:t>
      </w:r>
      <w:r>
        <w:rPr>
          <w:sz w:val="20"/>
          <w:szCs w:val="20"/>
        </w:rPr>
        <w:t>ation of</w:t>
      </w:r>
      <w:r w:rsidR="00993439">
        <w:rPr>
          <w:sz w:val="20"/>
          <w:szCs w:val="20"/>
        </w:rPr>
        <w:t xml:space="preserve"> improved</w:t>
      </w:r>
      <w:r w:rsidRPr="00133885">
        <w:rPr>
          <w:sz w:val="20"/>
          <w:szCs w:val="20"/>
        </w:rPr>
        <w:t xml:space="preserve"> development practices and mentor</w:t>
      </w:r>
      <w:r w:rsidR="00993439">
        <w:rPr>
          <w:sz w:val="20"/>
          <w:szCs w:val="20"/>
        </w:rPr>
        <w:t>ing</w:t>
      </w:r>
      <w:r w:rsidRPr="00133885">
        <w:rPr>
          <w:sz w:val="20"/>
          <w:szCs w:val="20"/>
        </w:rPr>
        <w:t xml:space="preserve"> existing developers around SharePoint and web development best practices.</w:t>
      </w:r>
    </w:p>
    <w:p w14:paraId="0E33A226" w14:textId="77777777" w:rsidR="00133885" w:rsidRDefault="00403173" w:rsidP="00403173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403173">
        <w:rPr>
          <w:sz w:val="20"/>
          <w:szCs w:val="20"/>
        </w:rPr>
        <w:t>Improved code performance and maintainability using refactoring techniques such as implementing unit tests and introducing TDD. (</w:t>
      </w:r>
      <w:proofErr w:type="spellStart"/>
      <w:r w:rsidRPr="00403173">
        <w:rPr>
          <w:sz w:val="20"/>
          <w:szCs w:val="20"/>
        </w:rPr>
        <w:t>MSTest</w:t>
      </w:r>
      <w:proofErr w:type="spellEnd"/>
      <w:r w:rsidRPr="00403173">
        <w:rPr>
          <w:sz w:val="20"/>
          <w:szCs w:val="20"/>
        </w:rPr>
        <w:t>)</w:t>
      </w:r>
      <w:r w:rsidRPr="00821C39">
        <w:rPr>
          <w:sz w:val="20"/>
          <w:szCs w:val="20"/>
        </w:rPr>
        <w:t xml:space="preserve"> </w:t>
      </w:r>
    </w:p>
    <w:p w14:paraId="6DE0553B" w14:textId="77777777" w:rsidR="00403173" w:rsidRPr="00A8087B" w:rsidRDefault="00403173" w:rsidP="00403173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403173">
        <w:rPr>
          <w:rStyle w:val="Emphasis"/>
          <w:sz w:val="20"/>
          <w:szCs w:val="20"/>
        </w:rPr>
        <w:t>Content &amp; Code (Contract)</w:t>
      </w:r>
    </w:p>
    <w:p w14:paraId="5232B8EF" w14:textId="77777777" w:rsidR="00403173" w:rsidRPr="00A8087B" w:rsidRDefault="00403173" w:rsidP="00403173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December</w:t>
      </w:r>
      <w:r>
        <w:rPr>
          <w:sz w:val="20"/>
          <w:szCs w:val="20"/>
        </w:rPr>
        <w:t xml:space="preserve"> 2010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January 2011</w:t>
      </w:r>
    </w:p>
    <w:p w14:paraId="7EED9671" w14:textId="77777777" w:rsidR="00403173" w:rsidRPr="00403173" w:rsidRDefault="00403173" w:rsidP="00403173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Development of </w:t>
      </w:r>
      <w:r w:rsidRPr="00403173">
        <w:rPr>
          <w:sz w:val="20"/>
          <w:szCs w:val="20"/>
        </w:rPr>
        <w:t>enterprise scale solution for retail client</w:t>
      </w:r>
      <w:r w:rsidR="000A386F">
        <w:rPr>
          <w:sz w:val="20"/>
          <w:szCs w:val="20"/>
        </w:rPr>
        <w:t xml:space="preserve"> in ASP.NET</w:t>
      </w:r>
      <w:r w:rsidRPr="00403173">
        <w:rPr>
          <w:sz w:val="20"/>
          <w:szCs w:val="20"/>
        </w:rPr>
        <w:t>.</w:t>
      </w:r>
    </w:p>
    <w:p w14:paraId="7BB16349" w14:textId="77777777" w:rsidR="00403173" w:rsidRDefault="000A386F" w:rsidP="00D32AE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32AE4">
        <w:rPr>
          <w:sz w:val="20"/>
          <w:szCs w:val="20"/>
        </w:rPr>
        <w:t xml:space="preserve">Technical architecture and development of WCF based service using MSMQ, AppFabric and SQL Server </w:t>
      </w:r>
      <w:r w:rsidR="00403173" w:rsidRPr="00D32AE4">
        <w:rPr>
          <w:sz w:val="20"/>
          <w:szCs w:val="20"/>
        </w:rPr>
        <w:t>Improved code performance and maintainability using refactoring techniques such as implementing unit tests and introducing TDD. (</w:t>
      </w:r>
      <w:proofErr w:type="spellStart"/>
      <w:r w:rsidR="00403173" w:rsidRPr="00D32AE4">
        <w:rPr>
          <w:sz w:val="20"/>
          <w:szCs w:val="20"/>
        </w:rPr>
        <w:t>MSTest</w:t>
      </w:r>
      <w:proofErr w:type="spellEnd"/>
      <w:r w:rsidR="00403173" w:rsidRPr="00D32AE4">
        <w:rPr>
          <w:sz w:val="20"/>
          <w:szCs w:val="20"/>
        </w:rPr>
        <w:t>)</w:t>
      </w:r>
    </w:p>
    <w:p w14:paraId="5F3AD9A2" w14:textId="77777777" w:rsidR="00D32AE4" w:rsidRPr="00A8087B" w:rsidRDefault="00D32AE4" w:rsidP="00D32AE4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D32AE4">
        <w:rPr>
          <w:rStyle w:val="Emphasis"/>
          <w:sz w:val="20"/>
          <w:szCs w:val="20"/>
        </w:rPr>
        <w:t>Thomson Reuters PLC (Contract)</w:t>
      </w:r>
    </w:p>
    <w:p w14:paraId="6FBC0E44" w14:textId="77777777" w:rsidR="00D32AE4" w:rsidRPr="00A8087B" w:rsidRDefault="00D32AE4" w:rsidP="00D32AE4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October</w:t>
      </w:r>
      <w:r>
        <w:rPr>
          <w:sz w:val="20"/>
          <w:szCs w:val="20"/>
        </w:rPr>
        <w:t xml:space="preserve"> 2008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December 2010</w:t>
      </w:r>
    </w:p>
    <w:p w14:paraId="1C7C2E8E" w14:textId="77777777" w:rsidR="00D32AE4" w:rsidRDefault="00D32AE4" w:rsidP="00D32AE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32AE4">
        <w:rPr>
          <w:sz w:val="20"/>
          <w:szCs w:val="20"/>
        </w:rPr>
        <w:t xml:space="preserve">Technical design and architecture of public facing editorial platform based on </w:t>
      </w:r>
      <w:r w:rsidR="007A1BDC">
        <w:rPr>
          <w:sz w:val="20"/>
          <w:szCs w:val="20"/>
        </w:rPr>
        <w:t>SharePoint Server</w:t>
      </w:r>
      <w:r w:rsidRPr="00D32AE4">
        <w:rPr>
          <w:sz w:val="20"/>
          <w:szCs w:val="20"/>
        </w:rPr>
        <w:t xml:space="preserve"> 2007 WCM features. (ASP.N</w:t>
      </w:r>
      <w:r>
        <w:rPr>
          <w:sz w:val="20"/>
          <w:szCs w:val="20"/>
        </w:rPr>
        <w:t>ET</w:t>
      </w:r>
      <w:r w:rsidRPr="00D32AE4">
        <w:rPr>
          <w:sz w:val="20"/>
          <w:szCs w:val="20"/>
        </w:rPr>
        <w:t>, CSS, HTML)</w:t>
      </w:r>
      <w:r w:rsidR="00404D79">
        <w:rPr>
          <w:sz w:val="20"/>
          <w:szCs w:val="20"/>
        </w:rPr>
        <w:t>.</w:t>
      </w:r>
    </w:p>
    <w:p w14:paraId="6312CE22" w14:textId="77777777" w:rsidR="00A75E72" w:rsidRPr="00A75E72" w:rsidRDefault="00A75E72" w:rsidP="00A75E72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75E72">
        <w:rPr>
          <w:sz w:val="20"/>
          <w:szCs w:val="20"/>
        </w:rPr>
        <w:t xml:space="preserve">Delivered proof of concept WCM solution to business, including custom site templates, content types, page layouts, master pages, HTML, CSS and </w:t>
      </w:r>
      <w:proofErr w:type="spellStart"/>
      <w:r w:rsidRPr="00A75E72">
        <w:rPr>
          <w:sz w:val="20"/>
          <w:szCs w:val="20"/>
        </w:rPr>
        <w:t>WebParts</w:t>
      </w:r>
      <w:proofErr w:type="spellEnd"/>
      <w:r w:rsidRPr="00A75E72">
        <w:rPr>
          <w:sz w:val="20"/>
          <w:szCs w:val="20"/>
        </w:rPr>
        <w:t>. (SharePoint 2007 Publishing)</w:t>
      </w:r>
    </w:p>
    <w:p w14:paraId="637AD24E" w14:textId="77777777" w:rsidR="00A75E72" w:rsidRPr="00A75E72" w:rsidRDefault="00A75E72" w:rsidP="00A75E72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75E72">
        <w:rPr>
          <w:sz w:val="20"/>
          <w:szCs w:val="20"/>
        </w:rPr>
        <w:t>Development of WCF based service to integrate with existing chat room software to allow collaboration between content creators.</w:t>
      </w:r>
    </w:p>
    <w:p w14:paraId="79E2E003" w14:textId="77777777" w:rsidR="00A75E72" w:rsidRDefault="00A75E72" w:rsidP="00A75E72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75E72">
        <w:rPr>
          <w:sz w:val="20"/>
          <w:szCs w:val="20"/>
        </w:rPr>
        <w:t xml:space="preserve">Development of a public facing WCM solution based on </w:t>
      </w:r>
      <w:r w:rsidR="009F372E">
        <w:rPr>
          <w:sz w:val="20"/>
          <w:szCs w:val="20"/>
        </w:rPr>
        <w:t>SharePoint Server</w:t>
      </w:r>
      <w:r w:rsidRPr="00A75E72">
        <w:rPr>
          <w:sz w:val="20"/>
          <w:szCs w:val="20"/>
        </w:rPr>
        <w:t xml:space="preserve"> 2007 (http://frontiermarkets.thomsonreuters.com)</w:t>
      </w:r>
      <w:r w:rsidRPr="00D32AE4">
        <w:rPr>
          <w:sz w:val="20"/>
          <w:szCs w:val="20"/>
        </w:rPr>
        <w:t xml:space="preserve"> </w:t>
      </w:r>
    </w:p>
    <w:p w14:paraId="0FB8BF97" w14:textId="77777777" w:rsidR="00877C0A" w:rsidRPr="00A8087B" w:rsidRDefault="00877C0A" w:rsidP="00877C0A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>S</w:t>
      </w:r>
      <w:r>
        <w:rPr>
          <w:sz w:val="20"/>
          <w:szCs w:val="20"/>
        </w:rPr>
        <w:t xml:space="preserve">harePoint Consultant </w:t>
      </w:r>
      <w:r w:rsidRPr="00A8087B">
        <w:rPr>
          <w:sz w:val="20"/>
          <w:szCs w:val="20"/>
        </w:rPr>
        <w:t xml:space="preserve">| </w:t>
      </w:r>
      <w:proofErr w:type="spellStart"/>
      <w:r w:rsidRPr="00877C0A">
        <w:rPr>
          <w:rStyle w:val="Emphasis"/>
          <w:sz w:val="20"/>
          <w:szCs w:val="20"/>
        </w:rPr>
        <w:t>Acision</w:t>
      </w:r>
      <w:proofErr w:type="spellEnd"/>
      <w:r w:rsidRPr="00877C0A">
        <w:rPr>
          <w:rStyle w:val="Emphasis"/>
          <w:sz w:val="20"/>
          <w:szCs w:val="20"/>
        </w:rPr>
        <w:t xml:space="preserve"> (Contract)</w:t>
      </w:r>
    </w:p>
    <w:p w14:paraId="3D9AB7EE" w14:textId="77777777" w:rsidR="00877C0A" w:rsidRPr="00A8087B" w:rsidRDefault="00877C0A" w:rsidP="00877C0A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March</w:t>
      </w:r>
      <w:r>
        <w:rPr>
          <w:sz w:val="20"/>
          <w:szCs w:val="20"/>
        </w:rPr>
        <w:t xml:space="preserve"> 2008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October 2008</w:t>
      </w:r>
    </w:p>
    <w:p w14:paraId="738F0883" w14:textId="77777777" w:rsidR="00877C0A" w:rsidRDefault="00877C0A" w:rsidP="00877C0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Design and implementation of </w:t>
      </w:r>
      <w:r w:rsidRPr="00877C0A">
        <w:rPr>
          <w:sz w:val="20"/>
          <w:szCs w:val="20"/>
        </w:rPr>
        <w:t xml:space="preserve">migration strategy to move from SharePoint 2003 to SharePoint Server 2007. </w:t>
      </w:r>
    </w:p>
    <w:p w14:paraId="51468EBD" w14:textId="77777777" w:rsidR="00723185" w:rsidRPr="00A8087B" w:rsidRDefault="00723185" w:rsidP="00723185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lastRenderedPageBreak/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723185">
        <w:rPr>
          <w:rStyle w:val="Emphasis"/>
          <w:sz w:val="20"/>
          <w:szCs w:val="20"/>
        </w:rPr>
        <w:t>Dr Foster Intelligence (Contract)</w:t>
      </w:r>
    </w:p>
    <w:p w14:paraId="1ADEB9F6" w14:textId="77777777" w:rsidR="00723185" w:rsidRPr="00A8087B" w:rsidRDefault="00723185" w:rsidP="00723185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July</w:t>
      </w:r>
      <w:r>
        <w:rPr>
          <w:sz w:val="20"/>
          <w:szCs w:val="20"/>
        </w:rPr>
        <w:t xml:space="preserve"> 2007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March 2008</w:t>
      </w:r>
    </w:p>
    <w:p w14:paraId="6D90C8EA" w14:textId="77777777" w:rsidR="00723185" w:rsidRDefault="00813A73" w:rsidP="00813A73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813A73">
        <w:rPr>
          <w:sz w:val="20"/>
          <w:szCs w:val="20"/>
        </w:rPr>
        <w:t>Development of two new web applications based on ASP.N</w:t>
      </w:r>
      <w:r>
        <w:rPr>
          <w:sz w:val="20"/>
          <w:szCs w:val="20"/>
        </w:rPr>
        <w:t>ET</w:t>
      </w:r>
      <w:r w:rsidRPr="00813A73">
        <w:rPr>
          <w:sz w:val="20"/>
          <w:szCs w:val="20"/>
        </w:rPr>
        <w:t>. (ASP.N</w:t>
      </w:r>
      <w:r>
        <w:rPr>
          <w:sz w:val="20"/>
          <w:szCs w:val="20"/>
        </w:rPr>
        <w:t>ET</w:t>
      </w:r>
      <w:r w:rsidRPr="00813A73">
        <w:rPr>
          <w:sz w:val="20"/>
          <w:szCs w:val="20"/>
        </w:rPr>
        <w:t xml:space="preserve"> 2.0, SQL Server, Chart Controls, </w:t>
      </w:r>
      <w:r>
        <w:rPr>
          <w:sz w:val="20"/>
          <w:szCs w:val="20"/>
        </w:rPr>
        <w:t xml:space="preserve">P&amp;P </w:t>
      </w:r>
      <w:r w:rsidRPr="00813A73">
        <w:rPr>
          <w:sz w:val="20"/>
          <w:szCs w:val="20"/>
        </w:rPr>
        <w:t>Enterprise Application Block)</w:t>
      </w:r>
      <w:r>
        <w:rPr>
          <w:sz w:val="20"/>
          <w:szCs w:val="20"/>
        </w:rPr>
        <w:t>.</w:t>
      </w:r>
    </w:p>
    <w:p w14:paraId="66789BD6" w14:textId="77777777" w:rsidR="00B378F0" w:rsidRPr="00A8087B" w:rsidRDefault="00B378F0" w:rsidP="00B378F0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B378F0">
        <w:rPr>
          <w:rStyle w:val="Emphasis"/>
          <w:sz w:val="20"/>
          <w:szCs w:val="20"/>
        </w:rPr>
        <w:t>NHS Direct (Contract)</w:t>
      </w:r>
    </w:p>
    <w:p w14:paraId="3BFF510F" w14:textId="77777777" w:rsidR="00B378F0" w:rsidRPr="00A8087B" w:rsidRDefault="00B378F0" w:rsidP="00B378F0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March</w:t>
      </w:r>
      <w:r>
        <w:rPr>
          <w:sz w:val="20"/>
          <w:szCs w:val="20"/>
        </w:rPr>
        <w:t xml:space="preserve"> 2007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July 2007</w:t>
      </w:r>
    </w:p>
    <w:p w14:paraId="4CD59101" w14:textId="77777777" w:rsidR="007122A9" w:rsidRPr="007122A9" w:rsidRDefault="007122A9" w:rsidP="007122A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122A9">
        <w:rPr>
          <w:sz w:val="20"/>
          <w:szCs w:val="20"/>
        </w:rPr>
        <w:t xml:space="preserve">Development of performance analysis tool for call </w:t>
      </w:r>
      <w:proofErr w:type="spellStart"/>
      <w:r w:rsidRPr="007122A9">
        <w:rPr>
          <w:sz w:val="20"/>
          <w:szCs w:val="20"/>
        </w:rPr>
        <w:t>centre</w:t>
      </w:r>
      <w:proofErr w:type="spellEnd"/>
      <w:r w:rsidRPr="007122A9">
        <w:rPr>
          <w:sz w:val="20"/>
          <w:szCs w:val="20"/>
        </w:rPr>
        <w:t xml:space="preserve"> staff based on ASP.Net 2.0, </w:t>
      </w:r>
      <w:proofErr w:type="spellStart"/>
      <w:r w:rsidRPr="007122A9">
        <w:rPr>
          <w:sz w:val="20"/>
          <w:szCs w:val="20"/>
        </w:rPr>
        <w:t>utilising</w:t>
      </w:r>
      <w:proofErr w:type="spellEnd"/>
      <w:r w:rsidRPr="007122A9">
        <w:rPr>
          <w:sz w:val="20"/>
          <w:szCs w:val="20"/>
        </w:rPr>
        <w:t xml:space="preserve"> forms-based authentication, ASP.Net AJAX and SQL Server 2005.</w:t>
      </w:r>
    </w:p>
    <w:p w14:paraId="3828A410" w14:textId="77777777" w:rsidR="00B378F0" w:rsidRDefault="007122A9" w:rsidP="007122A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122A9">
        <w:rPr>
          <w:sz w:val="20"/>
          <w:szCs w:val="20"/>
        </w:rPr>
        <w:t>Development of knowledge management proof of concept system based on SharePoint 2007 in collaboration with Microsoft Consulting Services.</w:t>
      </w:r>
      <w:r w:rsidRPr="00813A73">
        <w:rPr>
          <w:sz w:val="20"/>
          <w:szCs w:val="20"/>
        </w:rPr>
        <w:t xml:space="preserve"> </w:t>
      </w:r>
    </w:p>
    <w:p w14:paraId="0A2AC558" w14:textId="77777777" w:rsidR="00A65293" w:rsidRPr="00A8087B" w:rsidRDefault="00A65293" w:rsidP="00A65293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="00C75F4C" w:rsidRPr="00C75F4C">
        <w:rPr>
          <w:rStyle w:val="Emphasis"/>
          <w:sz w:val="20"/>
          <w:szCs w:val="20"/>
        </w:rPr>
        <w:t>Ford Motor Company (Contract)</w:t>
      </w:r>
    </w:p>
    <w:p w14:paraId="25E1780B" w14:textId="77777777" w:rsidR="00A65293" w:rsidRPr="00A8087B" w:rsidRDefault="00C75F4C" w:rsidP="00A65293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August</w:t>
      </w:r>
      <w:r w:rsidR="00A65293">
        <w:rPr>
          <w:sz w:val="20"/>
          <w:szCs w:val="20"/>
        </w:rPr>
        <w:t xml:space="preserve"> 200</w:t>
      </w:r>
      <w:r>
        <w:rPr>
          <w:sz w:val="20"/>
          <w:szCs w:val="20"/>
        </w:rPr>
        <w:t>6</w:t>
      </w:r>
      <w:r w:rsidR="00A65293"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January</w:t>
      </w:r>
      <w:r w:rsidR="00A65293">
        <w:rPr>
          <w:caps w:val="0"/>
          <w:sz w:val="20"/>
          <w:szCs w:val="20"/>
        </w:rPr>
        <w:t xml:space="preserve"> 2007</w:t>
      </w:r>
    </w:p>
    <w:p w14:paraId="55C704E1" w14:textId="77777777" w:rsidR="00A65293" w:rsidRPr="00C710E5" w:rsidRDefault="00C75F4C" w:rsidP="00C75F4C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D737A7">
        <w:t>De</w:t>
      </w:r>
      <w:r>
        <w:t xml:space="preserve">velopment of </w:t>
      </w:r>
      <w:r w:rsidRPr="00D737A7">
        <w:t>improvements</w:t>
      </w:r>
      <w:r>
        <w:t xml:space="preserve"> to web-based car configuration </w:t>
      </w:r>
      <w:r w:rsidRPr="00D737A7">
        <w:t>system.</w:t>
      </w:r>
      <w:r>
        <w:t xml:space="preserve"> (VBScript, VB6, SQL Server, COM+)</w:t>
      </w:r>
    </w:p>
    <w:p w14:paraId="4F12FF22" w14:textId="77777777" w:rsidR="00C710E5" w:rsidRPr="00A8087B" w:rsidRDefault="00C710E5" w:rsidP="00C710E5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Windows</w:t>
      </w:r>
      <w:r w:rsidRPr="00A8087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proofErr w:type="spellStart"/>
      <w:r w:rsidRPr="00C710E5">
        <w:rPr>
          <w:rStyle w:val="Emphasis"/>
          <w:sz w:val="20"/>
          <w:szCs w:val="20"/>
        </w:rPr>
        <w:t>Opta</w:t>
      </w:r>
      <w:proofErr w:type="spellEnd"/>
      <w:r w:rsidRPr="00C710E5">
        <w:rPr>
          <w:rStyle w:val="Emphasis"/>
          <w:sz w:val="20"/>
          <w:szCs w:val="20"/>
        </w:rPr>
        <w:t xml:space="preserve"> </w:t>
      </w:r>
      <w:proofErr w:type="spellStart"/>
      <w:r w:rsidRPr="00C710E5">
        <w:rPr>
          <w:rStyle w:val="Emphasis"/>
          <w:sz w:val="20"/>
          <w:szCs w:val="20"/>
        </w:rPr>
        <w:t>Sportsdata</w:t>
      </w:r>
      <w:proofErr w:type="spellEnd"/>
      <w:r w:rsidRPr="00C710E5">
        <w:rPr>
          <w:rStyle w:val="Emphasis"/>
          <w:sz w:val="20"/>
          <w:szCs w:val="20"/>
        </w:rPr>
        <w:t xml:space="preserve"> (Contract)</w:t>
      </w:r>
    </w:p>
    <w:p w14:paraId="26D29B90" w14:textId="77777777" w:rsidR="00C710E5" w:rsidRPr="00A8087B" w:rsidRDefault="00C710E5" w:rsidP="00C710E5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April</w:t>
      </w:r>
      <w:r>
        <w:rPr>
          <w:sz w:val="20"/>
          <w:szCs w:val="20"/>
        </w:rPr>
        <w:t xml:space="preserve"> 2006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August 2006</w:t>
      </w:r>
    </w:p>
    <w:p w14:paraId="78A69F7A" w14:textId="77777777" w:rsidR="00C710E5" w:rsidRDefault="00C710E5" w:rsidP="00C710E5">
      <w:pPr>
        <w:pStyle w:val="ListParagraph"/>
        <w:numPr>
          <w:ilvl w:val="0"/>
          <w:numId w:val="16"/>
        </w:numPr>
      </w:pPr>
      <w:r>
        <w:t xml:space="preserve">Development of </w:t>
      </w:r>
      <w:r w:rsidRPr="00C710E5">
        <w:t xml:space="preserve">new post-match analysis </w:t>
      </w:r>
      <w:r>
        <w:t xml:space="preserve">tool for </w:t>
      </w:r>
      <w:proofErr w:type="spellStart"/>
      <w:r>
        <w:t>analysing</w:t>
      </w:r>
      <w:proofErr w:type="spellEnd"/>
      <w:r>
        <w:t xml:space="preserve"> </w:t>
      </w:r>
      <w:r w:rsidRPr="00C710E5">
        <w:t>football</w:t>
      </w:r>
      <w:r>
        <w:t xml:space="preserve"> statistics</w:t>
      </w:r>
      <w:r w:rsidRPr="00C710E5">
        <w:t>. (WinForms, C#, Interop, Multithreading)</w:t>
      </w:r>
    </w:p>
    <w:p w14:paraId="2B41060E" w14:textId="77777777" w:rsidR="00C710E5" w:rsidRPr="00A8087B" w:rsidRDefault="00C710E5" w:rsidP="00C710E5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Senior Web </w:t>
      </w: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C710E5">
        <w:rPr>
          <w:rStyle w:val="Emphasis"/>
          <w:sz w:val="20"/>
          <w:szCs w:val="20"/>
        </w:rPr>
        <w:t xml:space="preserve">FOW </w:t>
      </w:r>
      <w:proofErr w:type="spellStart"/>
      <w:r w:rsidRPr="00C710E5">
        <w:rPr>
          <w:rStyle w:val="Emphasis"/>
          <w:sz w:val="20"/>
          <w:szCs w:val="20"/>
        </w:rPr>
        <w:t>TRADEData</w:t>
      </w:r>
      <w:proofErr w:type="spellEnd"/>
      <w:r w:rsidRPr="00C710E5">
        <w:rPr>
          <w:rStyle w:val="Emphasis"/>
          <w:sz w:val="20"/>
          <w:szCs w:val="20"/>
        </w:rPr>
        <w:t xml:space="preserve"> (Contract)</w:t>
      </w:r>
    </w:p>
    <w:p w14:paraId="78920EF0" w14:textId="77777777" w:rsidR="00C710E5" w:rsidRPr="00A8087B" w:rsidRDefault="00A550D5" w:rsidP="00C710E5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March</w:t>
      </w:r>
      <w:r w:rsidR="00C710E5">
        <w:rPr>
          <w:sz w:val="20"/>
          <w:szCs w:val="20"/>
        </w:rPr>
        <w:t xml:space="preserve"> 2006</w:t>
      </w:r>
      <w:r w:rsidR="00C710E5"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April</w:t>
      </w:r>
      <w:r w:rsidR="00C710E5">
        <w:rPr>
          <w:caps w:val="0"/>
          <w:sz w:val="20"/>
          <w:szCs w:val="20"/>
        </w:rPr>
        <w:t xml:space="preserve"> 200</w:t>
      </w:r>
      <w:r>
        <w:rPr>
          <w:caps w:val="0"/>
          <w:sz w:val="20"/>
          <w:szCs w:val="20"/>
        </w:rPr>
        <w:t>6</w:t>
      </w:r>
    </w:p>
    <w:p w14:paraId="165414D0" w14:textId="77777777" w:rsidR="00C710E5" w:rsidRDefault="00CE186C" w:rsidP="00C710E5">
      <w:pPr>
        <w:pStyle w:val="ListParagraph"/>
        <w:numPr>
          <w:ilvl w:val="0"/>
          <w:numId w:val="16"/>
        </w:numPr>
      </w:pPr>
      <w:r>
        <w:t xml:space="preserve">Development of </w:t>
      </w:r>
      <w:r w:rsidRPr="00CE186C">
        <w:t>new tool for maint</w:t>
      </w:r>
      <w:r>
        <w:t>aining</w:t>
      </w:r>
      <w:r w:rsidRPr="00CE186C">
        <w:t xml:space="preserve"> exchange trading data feeds. (ASP.N</w:t>
      </w:r>
      <w:r w:rsidR="00F304E1">
        <w:t>ET</w:t>
      </w:r>
      <w:r w:rsidRPr="00CE186C">
        <w:t>, C#, SQL Server)</w:t>
      </w:r>
    </w:p>
    <w:p w14:paraId="32AF1A59" w14:textId="77777777" w:rsidR="00DC0F9D" w:rsidRDefault="00DC0F9D" w:rsidP="00DC0F9D">
      <w:pPr>
        <w:pStyle w:val="ListParagraph"/>
        <w:numPr>
          <w:ilvl w:val="0"/>
          <w:numId w:val="16"/>
        </w:numPr>
      </w:pPr>
      <w:r w:rsidRPr="00DC0F9D">
        <w:t>Migr</w:t>
      </w:r>
      <w:r>
        <w:t>ation of</w:t>
      </w:r>
      <w:r w:rsidRPr="00DC0F9D">
        <w:t xml:space="preserve"> existing solution from Access database to SQL Server 2000.</w:t>
      </w:r>
    </w:p>
    <w:p w14:paraId="0292974F" w14:textId="77777777" w:rsidR="00DC0F9D" w:rsidRPr="00A8087B" w:rsidRDefault="00DC0F9D" w:rsidP="00DC0F9D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Web </w:t>
      </w:r>
      <w:r>
        <w:rPr>
          <w:sz w:val="20"/>
          <w:szCs w:val="20"/>
        </w:rPr>
        <w:t xml:space="preserve">&amp; SQL Server Developer </w:t>
      </w:r>
      <w:r w:rsidRPr="00A8087B">
        <w:rPr>
          <w:sz w:val="20"/>
          <w:szCs w:val="20"/>
        </w:rPr>
        <w:t xml:space="preserve">| </w:t>
      </w:r>
      <w:r w:rsidRPr="00DC0F9D">
        <w:rPr>
          <w:rStyle w:val="Emphasis"/>
          <w:sz w:val="20"/>
          <w:szCs w:val="20"/>
        </w:rPr>
        <w:t>Acxiom Limited UK</w:t>
      </w:r>
    </w:p>
    <w:p w14:paraId="4CC37668" w14:textId="77777777" w:rsidR="00DC0F9D" w:rsidRPr="00A8087B" w:rsidRDefault="00DC0F9D" w:rsidP="00DC0F9D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August</w:t>
      </w:r>
      <w:r>
        <w:rPr>
          <w:sz w:val="20"/>
          <w:szCs w:val="20"/>
        </w:rPr>
        <w:t xml:space="preserve"> 2005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March 2006</w:t>
      </w:r>
    </w:p>
    <w:p w14:paraId="01A26348" w14:textId="77777777" w:rsidR="00DC0F9D" w:rsidRPr="00DC0F9D" w:rsidRDefault="00DC0F9D" w:rsidP="00DC0F9D">
      <w:pPr>
        <w:pStyle w:val="ListParagraph"/>
        <w:numPr>
          <w:ilvl w:val="0"/>
          <w:numId w:val="16"/>
        </w:numPr>
      </w:pPr>
      <w:r w:rsidRPr="00DC0F9D">
        <w:t>Management of large charity donations database. (SQL Server 6.5)</w:t>
      </w:r>
    </w:p>
    <w:p w14:paraId="4DC77010" w14:textId="77777777" w:rsidR="00DC0F9D" w:rsidRDefault="00DC0F9D" w:rsidP="00DC0F9D">
      <w:pPr>
        <w:pStyle w:val="ListParagraph"/>
        <w:numPr>
          <w:ilvl w:val="0"/>
          <w:numId w:val="16"/>
        </w:numPr>
      </w:pPr>
      <w:r w:rsidRPr="00DC0F9D">
        <w:t xml:space="preserve">Migration of </w:t>
      </w:r>
      <w:r>
        <w:t xml:space="preserve">existing </w:t>
      </w:r>
      <w:r w:rsidRPr="00DC0F9D">
        <w:t>database from SQL Server 6.5 to 2000</w:t>
      </w:r>
    </w:p>
    <w:p w14:paraId="7722E469" w14:textId="77777777" w:rsidR="005F06E4" w:rsidRDefault="005F06E4" w:rsidP="005F06E4">
      <w:pPr>
        <w:pStyle w:val="ListParagraph"/>
        <w:numPr>
          <w:ilvl w:val="0"/>
          <w:numId w:val="16"/>
        </w:numPr>
      </w:pPr>
      <w:r w:rsidRPr="005F06E4">
        <w:t>Development of new .N</w:t>
      </w:r>
      <w:r>
        <w:t>ET</w:t>
      </w:r>
      <w:r w:rsidRPr="005F06E4">
        <w:t xml:space="preserve"> based management UI. (ASP.N</w:t>
      </w:r>
      <w:r w:rsidR="001C46DB">
        <w:t>ET</w:t>
      </w:r>
      <w:r w:rsidRPr="005F06E4">
        <w:t>, VB.N</w:t>
      </w:r>
      <w:r w:rsidR="001C46DB">
        <w:t>ET</w:t>
      </w:r>
      <w:r w:rsidRPr="005F06E4">
        <w:t>)</w:t>
      </w:r>
      <w:r w:rsidRPr="00C710E5">
        <w:t xml:space="preserve"> </w:t>
      </w:r>
    </w:p>
    <w:p w14:paraId="10A18A35" w14:textId="77777777" w:rsidR="00620BF6" w:rsidRPr="00A8087B" w:rsidRDefault="00620BF6" w:rsidP="00620BF6">
      <w:pPr>
        <w:pStyle w:val="Heading2"/>
        <w:rPr>
          <w:sz w:val="20"/>
          <w:szCs w:val="20"/>
        </w:rPr>
      </w:pPr>
      <w:r w:rsidRPr="00A8087B">
        <w:rPr>
          <w:sz w:val="20"/>
          <w:szCs w:val="20"/>
        </w:rPr>
        <w:t xml:space="preserve">Web </w:t>
      </w:r>
      <w:r>
        <w:rPr>
          <w:sz w:val="20"/>
          <w:szCs w:val="20"/>
        </w:rPr>
        <w:t xml:space="preserve">&amp; SQL Server Developer </w:t>
      </w:r>
      <w:r w:rsidRPr="00A8087B">
        <w:rPr>
          <w:sz w:val="20"/>
          <w:szCs w:val="20"/>
        </w:rPr>
        <w:t xml:space="preserve">| </w:t>
      </w:r>
      <w:r w:rsidRPr="00620BF6">
        <w:rPr>
          <w:rStyle w:val="Emphasis"/>
          <w:sz w:val="20"/>
          <w:szCs w:val="20"/>
        </w:rPr>
        <w:t>OCS Churchill</w:t>
      </w:r>
    </w:p>
    <w:p w14:paraId="203FC2B0" w14:textId="77777777" w:rsidR="00620BF6" w:rsidRPr="00A8087B" w:rsidRDefault="00620BF6" w:rsidP="00620BF6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February</w:t>
      </w:r>
      <w:r>
        <w:rPr>
          <w:sz w:val="20"/>
          <w:szCs w:val="20"/>
        </w:rPr>
        <w:t xml:space="preserve"> 2000</w:t>
      </w:r>
      <w:r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August 2005</w:t>
      </w:r>
    </w:p>
    <w:p w14:paraId="491C8C97" w14:textId="77777777" w:rsidR="00620BF6" w:rsidRPr="00620BF6" w:rsidRDefault="00620BF6" w:rsidP="00620BF6">
      <w:pPr>
        <w:pStyle w:val="ListParagraph"/>
        <w:numPr>
          <w:ilvl w:val="0"/>
          <w:numId w:val="16"/>
        </w:numPr>
      </w:pPr>
      <w:r w:rsidRPr="00620BF6">
        <w:t xml:space="preserve">Development of new VB6, COM+, SQL Server based resource management </w:t>
      </w:r>
      <w:r>
        <w:t>application</w:t>
      </w:r>
      <w:r w:rsidRPr="00620BF6">
        <w:t>.</w:t>
      </w:r>
    </w:p>
    <w:p w14:paraId="674A4E9A" w14:textId="77777777" w:rsidR="00AF1C24" w:rsidRPr="00AF1C24" w:rsidRDefault="00AF1C24" w:rsidP="00AF1C24">
      <w:pPr>
        <w:pStyle w:val="ListParagraph"/>
        <w:numPr>
          <w:ilvl w:val="0"/>
          <w:numId w:val="16"/>
        </w:numPr>
      </w:pPr>
      <w:r w:rsidRPr="00AF1C24">
        <w:t>Development of embedded software for use in barcode scanners.</w:t>
      </w:r>
    </w:p>
    <w:p w14:paraId="28B64A4E" w14:textId="77777777" w:rsidR="00620BF6" w:rsidRDefault="00AF1C24" w:rsidP="005F06E4">
      <w:pPr>
        <w:pStyle w:val="ListParagraph"/>
        <w:numPr>
          <w:ilvl w:val="0"/>
          <w:numId w:val="16"/>
        </w:numPr>
      </w:pPr>
      <w:r w:rsidRPr="00AF1C24">
        <w:t xml:space="preserve">Development of VBA based </w:t>
      </w:r>
      <w:r>
        <w:t xml:space="preserve">Microsoft </w:t>
      </w:r>
      <w:r w:rsidRPr="00AF1C24">
        <w:t>Access</w:t>
      </w:r>
      <w:r w:rsidR="00A82AC1">
        <w:t xml:space="preserve"> applications</w:t>
      </w:r>
      <w:r w:rsidRPr="00AF1C24">
        <w:t xml:space="preserve"> for stocktaking</w:t>
      </w:r>
      <w:r w:rsidR="00974383">
        <w:t>.</w:t>
      </w:r>
    </w:p>
    <w:p w14:paraId="744D5C70" w14:textId="77777777" w:rsidR="00A37414" w:rsidRPr="00A8087B" w:rsidRDefault="00A37414" w:rsidP="00A37414">
      <w:pPr>
        <w:pStyle w:val="Heading2"/>
        <w:rPr>
          <w:sz w:val="20"/>
          <w:szCs w:val="20"/>
        </w:rPr>
      </w:pPr>
      <w:r>
        <w:rPr>
          <w:sz w:val="20"/>
          <w:szCs w:val="20"/>
        </w:rPr>
        <w:t xml:space="preserve">Developer </w:t>
      </w:r>
      <w:r w:rsidRPr="00A8087B">
        <w:rPr>
          <w:sz w:val="20"/>
          <w:szCs w:val="20"/>
        </w:rPr>
        <w:t xml:space="preserve">| </w:t>
      </w:r>
      <w:r w:rsidRPr="00A37414">
        <w:rPr>
          <w:rStyle w:val="Emphasis"/>
          <w:sz w:val="20"/>
          <w:szCs w:val="20"/>
        </w:rPr>
        <w:t>Elan Lifts</w:t>
      </w:r>
    </w:p>
    <w:p w14:paraId="56E0272D" w14:textId="77777777" w:rsidR="00A37414" w:rsidRPr="00A8087B" w:rsidRDefault="003B5D73" w:rsidP="00A37414">
      <w:pPr>
        <w:pStyle w:val="Heading3"/>
        <w:rPr>
          <w:sz w:val="20"/>
          <w:szCs w:val="20"/>
        </w:rPr>
      </w:pPr>
      <w:r>
        <w:rPr>
          <w:caps w:val="0"/>
          <w:sz w:val="20"/>
          <w:szCs w:val="20"/>
        </w:rPr>
        <w:t>October 1998</w:t>
      </w:r>
      <w:r w:rsidR="00A37414" w:rsidRPr="00A8087B">
        <w:rPr>
          <w:sz w:val="20"/>
          <w:szCs w:val="20"/>
        </w:rPr>
        <w:t xml:space="preserve"> – </w:t>
      </w:r>
      <w:r>
        <w:rPr>
          <w:caps w:val="0"/>
          <w:sz w:val="20"/>
          <w:szCs w:val="20"/>
        </w:rPr>
        <w:t>February</w:t>
      </w:r>
      <w:r w:rsidR="00A37414">
        <w:rPr>
          <w:caps w:val="0"/>
          <w:sz w:val="20"/>
          <w:szCs w:val="20"/>
        </w:rPr>
        <w:t xml:space="preserve"> 200</w:t>
      </w:r>
      <w:r>
        <w:rPr>
          <w:caps w:val="0"/>
          <w:sz w:val="20"/>
          <w:szCs w:val="20"/>
        </w:rPr>
        <w:t>0</w:t>
      </w:r>
    </w:p>
    <w:p w14:paraId="704BD82A" w14:textId="77777777" w:rsidR="003B5D73" w:rsidRPr="003B5D73" w:rsidRDefault="003B5D73" w:rsidP="003B5D73">
      <w:pPr>
        <w:pStyle w:val="ListParagraph"/>
        <w:numPr>
          <w:ilvl w:val="0"/>
          <w:numId w:val="16"/>
        </w:numPr>
      </w:pPr>
      <w:r w:rsidRPr="003B5D73">
        <w:t>Development of Microsoft Access based management system.</w:t>
      </w:r>
    </w:p>
    <w:p w14:paraId="28B0B5E6" w14:textId="77777777" w:rsidR="00A37414" w:rsidRPr="00C710E5" w:rsidRDefault="003B5D73" w:rsidP="003B5D73">
      <w:pPr>
        <w:pStyle w:val="ListParagraph"/>
        <w:numPr>
          <w:ilvl w:val="0"/>
          <w:numId w:val="16"/>
        </w:numPr>
      </w:pPr>
      <w:r w:rsidRPr="003B5D73">
        <w:t xml:space="preserve">Automation of AutoCAD based drawing using </w:t>
      </w:r>
      <w:proofErr w:type="spellStart"/>
      <w:r w:rsidRPr="003B5D73">
        <w:t>AutoLIS</w:t>
      </w:r>
      <w:r>
        <w:t>P</w:t>
      </w:r>
      <w:proofErr w:type="spellEnd"/>
      <w:r w:rsidRPr="003B5D73">
        <w:t>.</w:t>
      </w:r>
    </w:p>
    <w:sectPr w:rsidR="00A37414" w:rsidRPr="00C710E5" w:rsidSect="00FE18B2">
      <w:footerReference w:type="default" r:id="rId11"/>
      <w:headerReference w:type="first" r:id="rId12"/>
      <w:foot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5A799" w14:textId="77777777" w:rsidR="005144E3" w:rsidRDefault="005144E3" w:rsidP="00F534FB">
      <w:pPr>
        <w:spacing w:after="0"/>
      </w:pPr>
      <w:r>
        <w:separator/>
      </w:r>
    </w:p>
  </w:endnote>
  <w:endnote w:type="continuationSeparator" w:id="0">
    <w:p w14:paraId="4D10E420" w14:textId="77777777" w:rsidR="005144E3" w:rsidRDefault="005144E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16BD1E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EAEA8" w14:textId="2E2C6D5E" w:rsidR="0028246D" w:rsidRDefault="00E5304D" w:rsidP="00BF4263">
    <w:pPr>
      <w:pStyle w:val="Footer"/>
    </w:pPr>
    <w:r>
      <w:rPr>
        <w:noProof/>
      </w:rPr>
      <w:drawing>
        <wp:inline distT="0" distB="0" distL="0" distR="0" wp14:anchorId="641721EC" wp14:editId="491CBE4F">
          <wp:extent cx="380273" cy="380273"/>
          <wp:effectExtent l="0" t="0" r="1270" b="1270"/>
          <wp:docPr id="12" name="Picture 1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cp-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412531" cy="4125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 w:rsidR="00C66248">
      <w:rPr>
        <w:noProof/>
      </w:rPr>
      <w:drawing>
        <wp:inline distT="0" distB="0" distL="0" distR="0" wp14:anchorId="3AA63B0A" wp14:editId="698545F4">
          <wp:extent cx="408919" cy="408919"/>
          <wp:effectExtent l="0" t="0" r="0" b="0"/>
          <wp:docPr id="9" name="Picture 9" descr="A screen shot of a smart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ogaf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6821" cy="416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66248">
      <w:t xml:space="preserve">  </w:t>
    </w:r>
    <w:r w:rsidR="00DE7685">
      <w:rPr>
        <w:noProof/>
      </w:rPr>
      <w:drawing>
        <wp:inline distT="0" distB="0" distL="0" distR="0" wp14:anchorId="2C69B639" wp14:editId="7B5A4D46">
          <wp:extent cx="410866" cy="410866"/>
          <wp:effectExtent l="0" t="0" r="8255" b="8255"/>
          <wp:docPr id="8" name="Picture 8" descr="A blue and white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zure-developer-associate-600x600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2570" cy="422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E7685">
      <w:t xml:space="preserve"> </w:t>
    </w:r>
    <w:r w:rsidR="0028246D">
      <w:rPr>
        <w:noProof/>
      </w:rPr>
      <w:drawing>
        <wp:inline distT="0" distB="0" distL="0" distR="0" wp14:anchorId="7EECD88B" wp14:editId="5E63153E">
          <wp:extent cx="420605" cy="420605"/>
          <wp:effectExtent l="0" t="0" r="0" b="0"/>
          <wp:docPr id="21" name="Picture 2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azure-fundamentals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4324" cy="4543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4263">
      <w:t xml:space="preserve">  </w:t>
    </w:r>
    <w:r w:rsidR="0028246D">
      <w:rPr>
        <w:noProof/>
      </w:rPr>
      <w:drawing>
        <wp:inline distT="0" distB="0" distL="0" distR="0" wp14:anchorId="21FE06A6" wp14:editId="1BE4C657">
          <wp:extent cx="400056" cy="400056"/>
          <wp:effectExtent l="0" t="0" r="0" b="0"/>
          <wp:docPr id="22" name="Picture 2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mcsd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037" cy="4070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4263">
      <w:t xml:space="preserve">  </w:t>
    </w:r>
    <w:r w:rsidR="00BF4263">
      <w:rPr>
        <w:noProof/>
      </w:rPr>
      <w:drawing>
        <wp:inline distT="0" distB="0" distL="0" distR="0" wp14:anchorId="53D34308" wp14:editId="49C97216">
          <wp:extent cx="400047" cy="400047"/>
          <wp:effectExtent l="0" t="0" r="635" b="635"/>
          <wp:docPr id="23" name="Picture 2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mcsa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4898" cy="4148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4263">
      <w:rPr>
        <w:noProof/>
      </w:rPr>
      <w:drawing>
        <wp:inline distT="0" distB="0" distL="0" distR="0" wp14:anchorId="5DF7F086" wp14:editId="0BFD60B7">
          <wp:extent cx="434990" cy="434990"/>
          <wp:effectExtent l="0" t="0" r="0" b="3175"/>
          <wp:docPr id="27" name="Picture 27" descr="A green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bcs.png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8319" cy="45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4263">
      <w:rPr>
        <w:noProof/>
      </w:rPr>
      <w:drawing>
        <wp:inline distT="0" distB="0" distL="0" distR="0" wp14:anchorId="74357D9B" wp14:editId="732872EC">
          <wp:extent cx="395045" cy="395045"/>
          <wp:effectExtent l="0" t="0" r="5080" b="5080"/>
          <wp:docPr id="28" name="Picture 28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ntrocyber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2708" cy="4027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BD791" w14:textId="77777777" w:rsidR="005144E3" w:rsidRDefault="005144E3" w:rsidP="00F534FB">
      <w:pPr>
        <w:spacing w:after="0"/>
      </w:pPr>
      <w:r>
        <w:separator/>
      </w:r>
    </w:p>
  </w:footnote>
  <w:footnote w:type="continuationSeparator" w:id="0">
    <w:p w14:paraId="54F412F7" w14:textId="77777777" w:rsidR="005144E3" w:rsidRDefault="005144E3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83DDB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0ADE016" wp14:editId="597AAD3E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D3BBA2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e9e5dc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D34817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D34817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D3481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D34817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D34817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D34817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D3127"/>
    <w:multiLevelType w:val="hybridMultilevel"/>
    <w:tmpl w:val="A2B6C4C8"/>
    <w:lvl w:ilvl="0" w:tplc="CC4E851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D34817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713785"/>
    <w:multiLevelType w:val="hybridMultilevel"/>
    <w:tmpl w:val="37A28FC6"/>
    <w:lvl w:ilvl="0" w:tplc="1714B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746EC"/>
    <w:multiLevelType w:val="hybridMultilevel"/>
    <w:tmpl w:val="85A20E86"/>
    <w:lvl w:ilvl="0" w:tplc="84B44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A6DC6"/>
    <w:multiLevelType w:val="hybridMultilevel"/>
    <w:tmpl w:val="2BE8B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6E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3042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A0BA1"/>
    <w:rsid w:val="000A386F"/>
    <w:rsid w:val="000C1087"/>
    <w:rsid w:val="000E24AC"/>
    <w:rsid w:val="000E4A73"/>
    <w:rsid w:val="000F5809"/>
    <w:rsid w:val="000F79EA"/>
    <w:rsid w:val="001313C8"/>
    <w:rsid w:val="0013330B"/>
    <w:rsid w:val="00133885"/>
    <w:rsid w:val="00134F92"/>
    <w:rsid w:val="001361B7"/>
    <w:rsid w:val="00137DC1"/>
    <w:rsid w:val="00143224"/>
    <w:rsid w:val="00144316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6ACC"/>
    <w:rsid w:val="00197261"/>
    <w:rsid w:val="001A2A99"/>
    <w:rsid w:val="001A6641"/>
    <w:rsid w:val="001B0811"/>
    <w:rsid w:val="001B3B5F"/>
    <w:rsid w:val="001B720C"/>
    <w:rsid w:val="001B7A78"/>
    <w:rsid w:val="001C0DEE"/>
    <w:rsid w:val="001C302E"/>
    <w:rsid w:val="001C3957"/>
    <w:rsid w:val="001C46DB"/>
    <w:rsid w:val="001C46E5"/>
    <w:rsid w:val="001E08A4"/>
    <w:rsid w:val="0020449A"/>
    <w:rsid w:val="0020735F"/>
    <w:rsid w:val="002146F8"/>
    <w:rsid w:val="00215593"/>
    <w:rsid w:val="00217917"/>
    <w:rsid w:val="0022049D"/>
    <w:rsid w:val="002206E4"/>
    <w:rsid w:val="00223F81"/>
    <w:rsid w:val="002372E8"/>
    <w:rsid w:val="0023768B"/>
    <w:rsid w:val="0025163F"/>
    <w:rsid w:val="00253195"/>
    <w:rsid w:val="00254330"/>
    <w:rsid w:val="00260F01"/>
    <w:rsid w:val="002636E4"/>
    <w:rsid w:val="00266FF8"/>
    <w:rsid w:val="0027588C"/>
    <w:rsid w:val="00275C94"/>
    <w:rsid w:val="00277638"/>
    <w:rsid w:val="0028164F"/>
    <w:rsid w:val="002820F1"/>
    <w:rsid w:val="002823BE"/>
    <w:rsid w:val="0028246D"/>
    <w:rsid w:val="00297ED0"/>
    <w:rsid w:val="002A4EDA"/>
    <w:rsid w:val="002B01E3"/>
    <w:rsid w:val="002B3FC8"/>
    <w:rsid w:val="002F10E7"/>
    <w:rsid w:val="002F4CA2"/>
    <w:rsid w:val="002F69E4"/>
    <w:rsid w:val="00300A98"/>
    <w:rsid w:val="0030724A"/>
    <w:rsid w:val="00316CE4"/>
    <w:rsid w:val="00323C3F"/>
    <w:rsid w:val="003279A4"/>
    <w:rsid w:val="00337114"/>
    <w:rsid w:val="00347A05"/>
    <w:rsid w:val="0035004C"/>
    <w:rsid w:val="0035512B"/>
    <w:rsid w:val="003571C8"/>
    <w:rsid w:val="00365725"/>
    <w:rsid w:val="00374D4A"/>
    <w:rsid w:val="00375D3A"/>
    <w:rsid w:val="0038276C"/>
    <w:rsid w:val="00383057"/>
    <w:rsid w:val="003845AF"/>
    <w:rsid w:val="0039703C"/>
    <w:rsid w:val="0039735E"/>
    <w:rsid w:val="003974BB"/>
    <w:rsid w:val="003A091E"/>
    <w:rsid w:val="003A1ADF"/>
    <w:rsid w:val="003A647D"/>
    <w:rsid w:val="003B5D73"/>
    <w:rsid w:val="003C0C6E"/>
    <w:rsid w:val="003C6A55"/>
    <w:rsid w:val="003D328B"/>
    <w:rsid w:val="003E5D64"/>
    <w:rsid w:val="003F398F"/>
    <w:rsid w:val="00403149"/>
    <w:rsid w:val="00403173"/>
    <w:rsid w:val="004037EF"/>
    <w:rsid w:val="00404D79"/>
    <w:rsid w:val="00405BAD"/>
    <w:rsid w:val="004066BC"/>
    <w:rsid w:val="004113D8"/>
    <w:rsid w:val="00416463"/>
    <w:rsid w:val="00423827"/>
    <w:rsid w:val="00433C06"/>
    <w:rsid w:val="00437B8B"/>
    <w:rsid w:val="004412B9"/>
    <w:rsid w:val="0044220C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1D6E"/>
    <w:rsid w:val="004C29EC"/>
    <w:rsid w:val="004C389B"/>
    <w:rsid w:val="004C5C49"/>
    <w:rsid w:val="004C5EC8"/>
    <w:rsid w:val="004D0521"/>
    <w:rsid w:val="004D128F"/>
    <w:rsid w:val="004D3EB1"/>
    <w:rsid w:val="004D465D"/>
    <w:rsid w:val="004E2794"/>
    <w:rsid w:val="004E77A5"/>
    <w:rsid w:val="004F1057"/>
    <w:rsid w:val="004F199F"/>
    <w:rsid w:val="00500F85"/>
    <w:rsid w:val="00504541"/>
    <w:rsid w:val="005106C0"/>
    <w:rsid w:val="005136A1"/>
    <w:rsid w:val="005144E3"/>
    <w:rsid w:val="005247B7"/>
    <w:rsid w:val="005324B1"/>
    <w:rsid w:val="00534909"/>
    <w:rsid w:val="005353CB"/>
    <w:rsid w:val="005356DD"/>
    <w:rsid w:val="005372FA"/>
    <w:rsid w:val="005465F3"/>
    <w:rsid w:val="00556337"/>
    <w:rsid w:val="005570D9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0B63"/>
    <w:rsid w:val="005A459B"/>
    <w:rsid w:val="005A614A"/>
    <w:rsid w:val="005A74EC"/>
    <w:rsid w:val="005A78B1"/>
    <w:rsid w:val="005B3D67"/>
    <w:rsid w:val="005B437C"/>
    <w:rsid w:val="005D0108"/>
    <w:rsid w:val="005E088C"/>
    <w:rsid w:val="005E6E43"/>
    <w:rsid w:val="005F06E4"/>
    <w:rsid w:val="005F4455"/>
    <w:rsid w:val="00602FD8"/>
    <w:rsid w:val="006104FF"/>
    <w:rsid w:val="00614B7C"/>
    <w:rsid w:val="00620BF6"/>
    <w:rsid w:val="0062239B"/>
    <w:rsid w:val="00625B8A"/>
    <w:rsid w:val="006369CF"/>
    <w:rsid w:val="0063759E"/>
    <w:rsid w:val="006446D2"/>
    <w:rsid w:val="00644D4E"/>
    <w:rsid w:val="00646D01"/>
    <w:rsid w:val="00663536"/>
    <w:rsid w:val="006648D4"/>
    <w:rsid w:val="00673F18"/>
    <w:rsid w:val="00674BFC"/>
    <w:rsid w:val="00676CEB"/>
    <w:rsid w:val="00683A86"/>
    <w:rsid w:val="0069300B"/>
    <w:rsid w:val="006A4C72"/>
    <w:rsid w:val="006A5B8D"/>
    <w:rsid w:val="006D65F8"/>
    <w:rsid w:val="006F4D23"/>
    <w:rsid w:val="007122A9"/>
    <w:rsid w:val="00712964"/>
    <w:rsid w:val="007175B9"/>
    <w:rsid w:val="007215A9"/>
    <w:rsid w:val="00723185"/>
    <w:rsid w:val="007253E8"/>
    <w:rsid w:val="00735140"/>
    <w:rsid w:val="0073645E"/>
    <w:rsid w:val="007366E5"/>
    <w:rsid w:val="0074295F"/>
    <w:rsid w:val="00745196"/>
    <w:rsid w:val="00755346"/>
    <w:rsid w:val="00776E3A"/>
    <w:rsid w:val="00783E55"/>
    <w:rsid w:val="007850D1"/>
    <w:rsid w:val="007857C8"/>
    <w:rsid w:val="00785FEB"/>
    <w:rsid w:val="00785FF6"/>
    <w:rsid w:val="00790E98"/>
    <w:rsid w:val="007941FF"/>
    <w:rsid w:val="007A0F44"/>
    <w:rsid w:val="007A1BDC"/>
    <w:rsid w:val="007A729F"/>
    <w:rsid w:val="007B3F4F"/>
    <w:rsid w:val="007C0E0E"/>
    <w:rsid w:val="007C153D"/>
    <w:rsid w:val="007C333C"/>
    <w:rsid w:val="007C34A8"/>
    <w:rsid w:val="007E311F"/>
    <w:rsid w:val="007E7052"/>
    <w:rsid w:val="007F71A4"/>
    <w:rsid w:val="008030EE"/>
    <w:rsid w:val="00812148"/>
    <w:rsid w:val="00813A73"/>
    <w:rsid w:val="00814B43"/>
    <w:rsid w:val="00814FA5"/>
    <w:rsid w:val="0081583A"/>
    <w:rsid w:val="00821C39"/>
    <w:rsid w:val="008229A7"/>
    <w:rsid w:val="0083016A"/>
    <w:rsid w:val="00830C7F"/>
    <w:rsid w:val="00846AAE"/>
    <w:rsid w:val="00863BCE"/>
    <w:rsid w:val="00867081"/>
    <w:rsid w:val="00876E4C"/>
    <w:rsid w:val="00877C0A"/>
    <w:rsid w:val="008877B8"/>
    <w:rsid w:val="008978E8"/>
    <w:rsid w:val="008A02C4"/>
    <w:rsid w:val="008A49A0"/>
    <w:rsid w:val="008A6538"/>
    <w:rsid w:val="008B1834"/>
    <w:rsid w:val="008C6750"/>
    <w:rsid w:val="008D4FC8"/>
    <w:rsid w:val="008D5A80"/>
    <w:rsid w:val="008E5483"/>
    <w:rsid w:val="008F4532"/>
    <w:rsid w:val="00902661"/>
    <w:rsid w:val="00933CCA"/>
    <w:rsid w:val="0093795C"/>
    <w:rsid w:val="009411E8"/>
    <w:rsid w:val="00952C89"/>
    <w:rsid w:val="009540F4"/>
    <w:rsid w:val="00954BD6"/>
    <w:rsid w:val="00956B75"/>
    <w:rsid w:val="009736FC"/>
    <w:rsid w:val="00974383"/>
    <w:rsid w:val="009918BB"/>
    <w:rsid w:val="009931F7"/>
    <w:rsid w:val="00993439"/>
    <w:rsid w:val="00994768"/>
    <w:rsid w:val="009A3F4C"/>
    <w:rsid w:val="009B4952"/>
    <w:rsid w:val="009C63EE"/>
    <w:rsid w:val="009D0878"/>
    <w:rsid w:val="009D449D"/>
    <w:rsid w:val="009D6CD5"/>
    <w:rsid w:val="009E62E6"/>
    <w:rsid w:val="009E65EC"/>
    <w:rsid w:val="009F2058"/>
    <w:rsid w:val="009F372E"/>
    <w:rsid w:val="009F391D"/>
    <w:rsid w:val="00A1144C"/>
    <w:rsid w:val="00A1329C"/>
    <w:rsid w:val="00A25023"/>
    <w:rsid w:val="00A26A83"/>
    <w:rsid w:val="00A2760D"/>
    <w:rsid w:val="00A31F6A"/>
    <w:rsid w:val="00A37414"/>
    <w:rsid w:val="00A42CE4"/>
    <w:rsid w:val="00A52DAA"/>
    <w:rsid w:val="00A550D5"/>
    <w:rsid w:val="00A56B81"/>
    <w:rsid w:val="00A6314E"/>
    <w:rsid w:val="00A65293"/>
    <w:rsid w:val="00A75E72"/>
    <w:rsid w:val="00A77B4D"/>
    <w:rsid w:val="00A8052D"/>
    <w:rsid w:val="00A8087B"/>
    <w:rsid w:val="00A82AC1"/>
    <w:rsid w:val="00A9077F"/>
    <w:rsid w:val="00AA04BD"/>
    <w:rsid w:val="00AA276C"/>
    <w:rsid w:val="00AB673E"/>
    <w:rsid w:val="00AC7C34"/>
    <w:rsid w:val="00AD037E"/>
    <w:rsid w:val="00AD121E"/>
    <w:rsid w:val="00AD518A"/>
    <w:rsid w:val="00AD6216"/>
    <w:rsid w:val="00AE234C"/>
    <w:rsid w:val="00AE2F61"/>
    <w:rsid w:val="00AE313B"/>
    <w:rsid w:val="00AE7650"/>
    <w:rsid w:val="00AF1C24"/>
    <w:rsid w:val="00B07B54"/>
    <w:rsid w:val="00B112B1"/>
    <w:rsid w:val="00B1221A"/>
    <w:rsid w:val="00B204FE"/>
    <w:rsid w:val="00B25746"/>
    <w:rsid w:val="00B278B2"/>
    <w:rsid w:val="00B378F0"/>
    <w:rsid w:val="00B47E1E"/>
    <w:rsid w:val="00B54661"/>
    <w:rsid w:val="00B55487"/>
    <w:rsid w:val="00B763B5"/>
    <w:rsid w:val="00B870E6"/>
    <w:rsid w:val="00B90654"/>
    <w:rsid w:val="00B91175"/>
    <w:rsid w:val="00B96CE9"/>
    <w:rsid w:val="00BA71B3"/>
    <w:rsid w:val="00BB34BE"/>
    <w:rsid w:val="00BB637E"/>
    <w:rsid w:val="00BC0E1A"/>
    <w:rsid w:val="00BC1472"/>
    <w:rsid w:val="00BC5242"/>
    <w:rsid w:val="00BD2DD6"/>
    <w:rsid w:val="00BD55EE"/>
    <w:rsid w:val="00BE1930"/>
    <w:rsid w:val="00BE6F29"/>
    <w:rsid w:val="00BF3D13"/>
    <w:rsid w:val="00BF4263"/>
    <w:rsid w:val="00C0155C"/>
    <w:rsid w:val="00C078F7"/>
    <w:rsid w:val="00C3233C"/>
    <w:rsid w:val="00C33227"/>
    <w:rsid w:val="00C3763A"/>
    <w:rsid w:val="00C414E5"/>
    <w:rsid w:val="00C547A8"/>
    <w:rsid w:val="00C60281"/>
    <w:rsid w:val="00C66248"/>
    <w:rsid w:val="00C710E5"/>
    <w:rsid w:val="00C719C2"/>
    <w:rsid w:val="00C735BA"/>
    <w:rsid w:val="00C75F4C"/>
    <w:rsid w:val="00C779DA"/>
    <w:rsid w:val="00C814F7"/>
    <w:rsid w:val="00C81C04"/>
    <w:rsid w:val="00C8720B"/>
    <w:rsid w:val="00C91B4B"/>
    <w:rsid w:val="00C93DE1"/>
    <w:rsid w:val="00CA1ED0"/>
    <w:rsid w:val="00CA2273"/>
    <w:rsid w:val="00CA2E0A"/>
    <w:rsid w:val="00CB3192"/>
    <w:rsid w:val="00CB7AA6"/>
    <w:rsid w:val="00CC1E5C"/>
    <w:rsid w:val="00CD1043"/>
    <w:rsid w:val="00CE186C"/>
    <w:rsid w:val="00CE2C76"/>
    <w:rsid w:val="00D00AD1"/>
    <w:rsid w:val="00D028D3"/>
    <w:rsid w:val="00D046EF"/>
    <w:rsid w:val="00D04BC3"/>
    <w:rsid w:val="00D10716"/>
    <w:rsid w:val="00D17659"/>
    <w:rsid w:val="00D22E33"/>
    <w:rsid w:val="00D26CAA"/>
    <w:rsid w:val="00D302A7"/>
    <w:rsid w:val="00D32AE4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64D"/>
    <w:rsid w:val="00D85CA4"/>
    <w:rsid w:val="00DB0901"/>
    <w:rsid w:val="00DB0B61"/>
    <w:rsid w:val="00DB1D45"/>
    <w:rsid w:val="00DC0F9D"/>
    <w:rsid w:val="00DD2D34"/>
    <w:rsid w:val="00DD467E"/>
    <w:rsid w:val="00DE136D"/>
    <w:rsid w:val="00DE4136"/>
    <w:rsid w:val="00DE4550"/>
    <w:rsid w:val="00DE6534"/>
    <w:rsid w:val="00DE7685"/>
    <w:rsid w:val="00DF0F24"/>
    <w:rsid w:val="00DF3AB5"/>
    <w:rsid w:val="00DF7CF5"/>
    <w:rsid w:val="00DF7F4F"/>
    <w:rsid w:val="00E066EE"/>
    <w:rsid w:val="00E07D28"/>
    <w:rsid w:val="00E16D74"/>
    <w:rsid w:val="00E30CB9"/>
    <w:rsid w:val="00E3188B"/>
    <w:rsid w:val="00E31BA1"/>
    <w:rsid w:val="00E379DC"/>
    <w:rsid w:val="00E46808"/>
    <w:rsid w:val="00E5304D"/>
    <w:rsid w:val="00E5521B"/>
    <w:rsid w:val="00E61D86"/>
    <w:rsid w:val="00E61FB1"/>
    <w:rsid w:val="00E63862"/>
    <w:rsid w:val="00E665C1"/>
    <w:rsid w:val="00E72DA3"/>
    <w:rsid w:val="00E97BD9"/>
    <w:rsid w:val="00EA239B"/>
    <w:rsid w:val="00EA2D5A"/>
    <w:rsid w:val="00EA781C"/>
    <w:rsid w:val="00ED0FF9"/>
    <w:rsid w:val="00EE0848"/>
    <w:rsid w:val="00EE6E74"/>
    <w:rsid w:val="00F03B1E"/>
    <w:rsid w:val="00F03F2C"/>
    <w:rsid w:val="00F1202D"/>
    <w:rsid w:val="00F217AB"/>
    <w:rsid w:val="00F304E1"/>
    <w:rsid w:val="00F33794"/>
    <w:rsid w:val="00F35A06"/>
    <w:rsid w:val="00F435D3"/>
    <w:rsid w:val="00F46425"/>
    <w:rsid w:val="00F5078D"/>
    <w:rsid w:val="00F534FB"/>
    <w:rsid w:val="00F56FFE"/>
    <w:rsid w:val="00F70046"/>
    <w:rsid w:val="00F7321A"/>
    <w:rsid w:val="00F904FC"/>
    <w:rsid w:val="00F935BF"/>
    <w:rsid w:val="00F94EB5"/>
    <w:rsid w:val="00FA4359"/>
    <w:rsid w:val="00FA4C84"/>
    <w:rsid w:val="00FB0F18"/>
    <w:rsid w:val="00FC5D37"/>
    <w:rsid w:val="00FD537F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154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8F8989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696464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D34817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69230B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69230B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696464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696464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D34817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696464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8F8989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696464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696464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D34817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D34817" w:themeColor="accent1"/>
        <w:bottom w:val="single" w:sz="4" w:space="10" w:color="D34817" w:themeColor="accent1"/>
      </w:pBdr>
      <w:spacing w:before="360" w:after="360"/>
      <w:jc w:val="center"/>
    </w:pPr>
    <w:rPr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D3481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696464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A80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2896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7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da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21582E113F4C16AAB40963867A9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CD2D5-33F6-4C44-814B-53839901BCE6}"/>
      </w:docPartPr>
      <w:docPartBody>
        <w:p w:rsidR="007A0571" w:rsidRDefault="00DA76E3">
          <w:pPr>
            <w:pStyle w:val="F621582E113F4C16AAB40963867A9F52"/>
          </w:pPr>
          <w:r w:rsidRPr="009D0878">
            <w:t>Address</w:t>
          </w:r>
        </w:p>
      </w:docPartBody>
    </w:docPart>
    <w:docPart>
      <w:docPartPr>
        <w:name w:val="CA236A92C3674D21A1D127F83F5B9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A1772-6946-49BB-B3F6-2C1C7C6D600C}"/>
      </w:docPartPr>
      <w:docPartBody>
        <w:p w:rsidR="007A0571" w:rsidRDefault="00DA76E3">
          <w:pPr>
            <w:pStyle w:val="CA236A92C3674D21A1D127F83F5B9FC0"/>
          </w:pPr>
          <w:r w:rsidRPr="009D0878">
            <w:t>Phone</w:t>
          </w:r>
        </w:p>
      </w:docPartBody>
    </w:docPart>
    <w:docPart>
      <w:docPartPr>
        <w:name w:val="F55830DCA43F4BD2988EC36D98D99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21D-B0E6-4319-A913-C3256DBAD328}"/>
      </w:docPartPr>
      <w:docPartBody>
        <w:p w:rsidR="007A0571" w:rsidRDefault="00DA76E3">
          <w:pPr>
            <w:pStyle w:val="F55830DCA43F4BD2988EC36D98D99683"/>
          </w:pPr>
          <w:r w:rsidRPr="009D0878">
            <w:t>Email</w:t>
          </w:r>
        </w:p>
      </w:docPartBody>
    </w:docPart>
    <w:docPart>
      <w:docPartPr>
        <w:name w:val="AB8AF89FA7474AD095BD29908F6A5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16C88-5945-41AA-936D-2D935EE76CBD}"/>
      </w:docPartPr>
      <w:docPartBody>
        <w:p w:rsidR="007A0571" w:rsidRDefault="00DA76E3">
          <w:pPr>
            <w:pStyle w:val="AB8AF89FA7474AD095BD29908F6A5716"/>
          </w:pPr>
          <w:r w:rsidRPr="009D0878">
            <w:t>LinkedIn Profile</w:t>
          </w:r>
        </w:p>
      </w:docPartBody>
    </w:docPart>
    <w:docPart>
      <w:docPartPr>
        <w:name w:val="43C7A82EC5354B48AC0F650776A08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95E76-1A64-4358-9916-8B37E0534707}"/>
      </w:docPartPr>
      <w:docPartBody>
        <w:p w:rsidR="007A0571" w:rsidRDefault="00DA76E3">
          <w:pPr>
            <w:pStyle w:val="43C7A82EC5354B48AC0F650776A08F45"/>
          </w:pPr>
          <w:r w:rsidRPr="009D0878">
            <w:t>Twitter/Blog/Portfolio</w:t>
          </w:r>
        </w:p>
      </w:docPartBody>
    </w:docPart>
    <w:docPart>
      <w:docPartPr>
        <w:name w:val="5CF8DC09DA5F49B39E95314009B72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47965-0B19-4797-A41B-692733835101}"/>
      </w:docPartPr>
      <w:docPartBody>
        <w:p w:rsidR="007A0571" w:rsidRDefault="00DA76E3">
          <w:pPr>
            <w:pStyle w:val="5CF8DC09DA5F49B39E95314009B7298B"/>
          </w:pPr>
          <w:r w:rsidRPr="00565B06">
            <w:t>Education</w:t>
          </w:r>
        </w:p>
      </w:docPartBody>
    </w:docPart>
    <w:docPart>
      <w:docPartPr>
        <w:name w:val="8B4EA69EAE054351B42932121DBD3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5D352-9411-4C95-A13A-4416686AA8F6}"/>
      </w:docPartPr>
      <w:docPartBody>
        <w:p w:rsidR="00E43A23" w:rsidRDefault="002159D3" w:rsidP="002159D3">
          <w:pPr>
            <w:pStyle w:val="8B4EA69EAE054351B42932121DBD31B7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E3"/>
    <w:rsid w:val="000C253D"/>
    <w:rsid w:val="0015698C"/>
    <w:rsid w:val="002159D3"/>
    <w:rsid w:val="003129BF"/>
    <w:rsid w:val="004052EA"/>
    <w:rsid w:val="00630A86"/>
    <w:rsid w:val="006F04AA"/>
    <w:rsid w:val="007A0571"/>
    <w:rsid w:val="007E21F9"/>
    <w:rsid w:val="00A05220"/>
    <w:rsid w:val="00C26F77"/>
    <w:rsid w:val="00C83F16"/>
    <w:rsid w:val="00C8453C"/>
    <w:rsid w:val="00D93C83"/>
    <w:rsid w:val="00DA76E3"/>
    <w:rsid w:val="00DE7D08"/>
    <w:rsid w:val="00E43A23"/>
    <w:rsid w:val="00FB482C"/>
    <w:rsid w:val="00FD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92BC5B0F354813BC033565980FC549">
    <w:name w:val="1492BC5B0F354813BC033565980FC549"/>
  </w:style>
  <w:style w:type="paragraph" w:customStyle="1" w:styleId="AABA6F60F35D4C38AF9D912859BDAE51">
    <w:name w:val="AABA6F60F35D4C38AF9D912859BDAE51"/>
  </w:style>
  <w:style w:type="paragraph" w:customStyle="1" w:styleId="F621582E113F4C16AAB40963867A9F52">
    <w:name w:val="F621582E113F4C16AAB40963867A9F52"/>
  </w:style>
  <w:style w:type="paragraph" w:customStyle="1" w:styleId="CA236A92C3674D21A1D127F83F5B9FC0">
    <w:name w:val="CA236A92C3674D21A1D127F83F5B9FC0"/>
  </w:style>
  <w:style w:type="paragraph" w:customStyle="1" w:styleId="F55830DCA43F4BD2988EC36D98D99683">
    <w:name w:val="F55830DCA43F4BD2988EC36D98D99683"/>
  </w:style>
  <w:style w:type="paragraph" w:customStyle="1" w:styleId="AB8AF89FA7474AD095BD29908F6A5716">
    <w:name w:val="AB8AF89FA7474AD095BD29908F6A5716"/>
  </w:style>
  <w:style w:type="paragraph" w:customStyle="1" w:styleId="43C7A82EC5354B48AC0F650776A08F45">
    <w:name w:val="43C7A82EC5354B48AC0F650776A08F45"/>
  </w:style>
  <w:style w:type="paragraph" w:customStyle="1" w:styleId="BD9C08B2187145EEB1D22FBA1FA801F1">
    <w:name w:val="BD9C08B2187145EEB1D22FBA1FA801F1"/>
  </w:style>
  <w:style w:type="paragraph" w:customStyle="1" w:styleId="88F3418151724AECABE4FC31C2B912D0">
    <w:name w:val="88F3418151724AECABE4FC31C2B912D0"/>
  </w:style>
  <w:style w:type="paragraph" w:customStyle="1" w:styleId="5CF8DC09DA5F49B39E95314009B7298B">
    <w:name w:val="5CF8DC09DA5F49B39E95314009B7298B"/>
  </w:style>
  <w:style w:type="paragraph" w:customStyle="1" w:styleId="C9C133A32FC046B989582FF21ED57177">
    <w:name w:val="C9C133A32FC046B989582FF21ED57177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314CCCFD28EB419F8FAC6EB79F147E20">
    <w:name w:val="314CCCFD28EB419F8FAC6EB79F147E20"/>
  </w:style>
  <w:style w:type="paragraph" w:customStyle="1" w:styleId="45F9D9E79A1F4423835321C73D91832A">
    <w:name w:val="45F9D9E79A1F4423835321C73D91832A"/>
  </w:style>
  <w:style w:type="paragraph" w:customStyle="1" w:styleId="BB147627BF984B47A2938D15EFE1D92D">
    <w:name w:val="BB147627BF984B47A2938D15EFE1D92D"/>
  </w:style>
  <w:style w:type="paragraph" w:customStyle="1" w:styleId="C5D75DB5E6284368AB104C8D9098ECF2">
    <w:name w:val="C5D75DB5E6284368AB104C8D9098ECF2"/>
  </w:style>
  <w:style w:type="paragraph" w:customStyle="1" w:styleId="3CAE652D232749D88E175BBEAB601EBC">
    <w:name w:val="3CAE652D232749D88E175BBEAB601EBC"/>
  </w:style>
  <w:style w:type="paragraph" w:customStyle="1" w:styleId="E59D92A78E0546F8A3F683876287309F">
    <w:name w:val="E59D92A78E0546F8A3F683876287309F"/>
  </w:style>
  <w:style w:type="paragraph" w:customStyle="1" w:styleId="8165A68A4F5A44BE9A15810055E748FB">
    <w:name w:val="8165A68A4F5A44BE9A15810055E748FB"/>
  </w:style>
  <w:style w:type="paragraph" w:customStyle="1" w:styleId="61EC8B26EF164BC5A2EF06049F816BFE">
    <w:name w:val="61EC8B26EF164BC5A2EF06049F816BFE"/>
  </w:style>
  <w:style w:type="paragraph" w:customStyle="1" w:styleId="C2B47275E5B743F0867C0B1A01A8E40B">
    <w:name w:val="C2B47275E5B743F0867C0B1A01A8E40B"/>
  </w:style>
  <w:style w:type="paragraph" w:customStyle="1" w:styleId="A3C85EA76D3A47B3A08E0ADF8C0FB12D">
    <w:name w:val="A3C85EA76D3A47B3A08E0ADF8C0FB12D"/>
  </w:style>
  <w:style w:type="paragraph" w:customStyle="1" w:styleId="936F59C591F743BBA05C3B20AEA80067">
    <w:name w:val="936F59C591F743BBA05C3B20AEA80067"/>
  </w:style>
  <w:style w:type="paragraph" w:customStyle="1" w:styleId="0884967A6BD24E8BB164229BA8660498">
    <w:name w:val="0884967A6BD24E8BB164229BA8660498"/>
  </w:style>
  <w:style w:type="paragraph" w:customStyle="1" w:styleId="22DFB382B22947BD9707D334A804D726">
    <w:name w:val="22DFB382B22947BD9707D334A804D726"/>
  </w:style>
  <w:style w:type="paragraph" w:customStyle="1" w:styleId="77A4EA68E413490085D2C30AEFC96D88">
    <w:name w:val="77A4EA68E413490085D2C30AEFC96D88"/>
  </w:style>
  <w:style w:type="paragraph" w:customStyle="1" w:styleId="F71DF8200894492D9209DB6918E4AA1C">
    <w:name w:val="F71DF8200894492D9209DB6918E4AA1C"/>
  </w:style>
  <w:style w:type="paragraph" w:customStyle="1" w:styleId="E72F86DD9F3A41BD8EB9A348FF9BC081">
    <w:name w:val="E72F86DD9F3A41BD8EB9A348FF9BC081"/>
  </w:style>
  <w:style w:type="paragraph" w:customStyle="1" w:styleId="E4E6B1A260844520B957C7BDC3DC118D">
    <w:name w:val="E4E6B1A260844520B957C7BDC3DC118D"/>
  </w:style>
  <w:style w:type="paragraph" w:customStyle="1" w:styleId="93BCF2EEEBCC4F5F9C7073275405928A">
    <w:name w:val="93BCF2EEEBCC4F5F9C7073275405928A"/>
  </w:style>
  <w:style w:type="paragraph" w:customStyle="1" w:styleId="A5F84BB01BD0403183930E719061729C">
    <w:name w:val="A5F84BB01BD0403183930E719061729C"/>
  </w:style>
  <w:style w:type="paragraph" w:customStyle="1" w:styleId="29A1AF3FC361481389E2E05657BD2012">
    <w:name w:val="29A1AF3FC361481389E2E05657BD2012"/>
  </w:style>
  <w:style w:type="paragraph" w:customStyle="1" w:styleId="3D5B0CE17BC845008BC6F6C148F324AB">
    <w:name w:val="3D5B0CE17BC845008BC6F6C148F324AB"/>
  </w:style>
  <w:style w:type="paragraph" w:customStyle="1" w:styleId="8B089277B1F14B518647182D4D3D30BB">
    <w:name w:val="8B089277B1F14B518647182D4D3D30BB"/>
  </w:style>
  <w:style w:type="paragraph" w:customStyle="1" w:styleId="2AC5D4F41F24400DAAFBBF150D01E9D7">
    <w:name w:val="2AC5D4F41F24400DAAFBBF150D01E9D7"/>
  </w:style>
  <w:style w:type="paragraph" w:customStyle="1" w:styleId="601D1CF4ED6B494090C687F8E586D138">
    <w:name w:val="601D1CF4ED6B494090C687F8E586D138"/>
  </w:style>
  <w:style w:type="paragraph" w:customStyle="1" w:styleId="A06599E7213845689D5533A85B939954">
    <w:name w:val="A06599E7213845689D5533A85B939954"/>
  </w:style>
  <w:style w:type="paragraph" w:customStyle="1" w:styleId="E8B8F5301CCE4D91886DE3F1BAE53BDB">
    <w:name w:val="E8B8F5301CCE4D91886DE3F1BAE53BDB"/>
  </w:style>
  <w:style w:type="paragraph" w:customStyle="1" w:styleId="9844ABDE0FE04FF185B6C4783E6F418A">
    <w:name w:val="9844ABDE0FE04FF185B6C4783E6F418A"/>
  </w:style>
  <w:style w:type="paragraph" w:customStyle="1" w:styleId="B034ED96DACA4849B14B31176C3EC8ED">
    <w:name w:val="B034ED96DACA4849B14B31176C3EC8ED"/>
  </w:style>
  <w:style w:type="paragraph" w:customStyle="1" w:styleId="8B4EA69EAE054351B42932121DBD31B7">
    <w:name w:val="8B4EA69EAE054351B42932121DBD31B7"/>
    <w:rsid w:val="00215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Romford Essex</CompanyAddress>
  <CompanyPhone>07784 616 968</CompanyPhone>
  <CompanyFax/>
  <CompanyEmail>leedale@athousandthreads.net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https://www.linkedin.com/in/leedale/</cp:keywords>
  <dc:description/>
  <cp:lastModifiedBy/>
  <cp:revision>1</cp:revision>
  <dcterms:created xsi:type="dcterms:W3CDTF">2019-02-20T06:57:00Z</dcterms:created>
  <dcterms:modified xsi:type="dcterms:W3CDTF">2020-05-20T07:05:00Z</dcterms:modified>
  <cp:category/>
  <cp:contentStatus>https://github.com/leedale1981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